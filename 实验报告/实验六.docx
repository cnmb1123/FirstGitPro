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A58" w:rsidRDefault="00397A58">
      <w:pPr>
        <w:jc w:val="center"/>
      </w:pPr>
      <w:r>
        <w:rPr>
          <w:rFonts w:hint="eastAsia"/>
        </w:rPr>
        <w:t>实验六：函数</w:t>
      </w:r>
    </w:p>
    <w:p w:rsidR="00397A58" w:rsidRDefault="00397A58">
      <w:pPr>
        <w:jc w:val="left"/>
      </w:pPr>
      <w:r>
        <w:t xml:space="preserve"> </w:t>
      </w:r>
      <w:r>
        <w:rPr>
          <w:rFonts w:hint="eastAsia"/>
        </w:rPr>
        <w:t>姓名：杨翔</w:t>
      </w:r>
      <w:r>
        <w:t xml:space="preserve">    </w:t>
      </w:r>
      <w:r>
        <w:rPr>
          <w:rFonts w:hint="eastAsia"/>
        </w:rPr>
        <w:t>班级：</w:t>
      </w:r>
      <w:r>
        <w:t>15</w:t>
      </w:r>
      <w:r>
        <w:rPr>
          <w:rFonts w:hint="eastAsia"/>
        </w:rPr>
        <w:t>机设</w:t>
      </w:r>
      <w:r>
        <w:t>4</w:t>
      </w:r>
      <w:r>
        <w:rPr>
          <w:rFonts w:hint="eastAsia"/>
        </w:rPr>
        <w:t>班</w:t>
      </w:r>
      <w:r>
        <w:t xml:space="preserve">     </w:t>
      </w:r>
      <w:r>
        <w:rPr>
          <w:rFonts w:hint="eastAsia"/>
        </w:rPr>
        <w:t>学号：</w:t>
      </w:r>
      <w:r>
        <w:t>115040100408</w:t>
      </w:r>
    </w:p>
    <w:p w:rsidR="00397A58" w:rsidRDefault="00397A58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实验目的与要求：</w:t>
      </w:r>
    </w:p>
    <w:p w:rsidR="00397A58" w:rsidRDefault="00397A58">
      <w:pPr>
        <w:numPr>
          <w:ilvl w:val="0"/>
          <w:numId w:val="2"/>
        </w:numPr>
        <w:jc w:val="left"/>
      </w:pPr>
      <w:r>
        <w:rPr>
          <w:rFonts w:hint="eastAsia"/>
        </w:rPr>
        <w:t>熟练掌握函数的定义和调用方法。</w:t>
      </w:r>
    </w:p>
    <w:p w:rsidR="00397A58" w:rsidRDefault="00397A58">
      <w:pPr>
        <w:numPr>
          <w:ilvl w:val="0"/>
          <w:numId w:val="2"/>
        </w:numPr>
        <w:jc w:val="left"/>
      </w:pPr>
      <w:r>
        <w:rPr>
          <w:rFonts w:hint="eastAsia"/>
        </w:rPr>
        <w:t>熟练掌握函数实参与形参的对比关系，以及“值传递”的方式。</w:t>
      </w:r>
    </w:p>
    <w:p w:rsidR="00397A58" w:rsidRDefault="00397A58">
      <w:pPr>
        <w:numPr>
          <w:ilvl w:val="0"/>
          <w:numId w:val="2"/>
        </w:numPr>
        <w:jc w:val="left"/>
      </w:pPr>
      <w:r>
        <w:rPr>
          <w:rFonts w:hint="eastAsia"/>
        </w:rPr>
        <w:t>熟练掌握函数的嵌套调用和递归函数编写的规律。</w:t>
      </w:r>
    </w:p>
    <w:p w:rsidR="00397A58" w:rsidRDefault="00397A58">
      <w:pPr>
        <w:numPr>
          <w:ilvl w:val="0"/>
          <w:numId w:val="2"/>
        </w:numPr>
        <w:jc w:val="left"/>
      </w:pPr>
      <w:r>
        <w:rPr>
          <w:rFonts w:hint="eastAsia"/>
        </w:rPr>
        <w:t>学会全局变量和局部变量、动态变量和静态变量的概念和使用方法。</w:t>
      </w:r>
    </w:p>
    <w:p w:rsidR="00397A58" w:rsidRDefault="00397A58">
      <w:pPr>
        <w:numPr>
          <w:ilvl w:val="0"/>
          <w:numId w:val="3"/>
        </w:numPr>
        <w:jc w:val="left"/>
        <w:rPr>
          <w:b/>
          <w:bCs/>
        </w:rPr>
      </w:pPr>
      <w:r>
        <w:rPr>
          <w:rFonts w:hint="eastAsia"/>
          <w:b/>
          <w:bCs/>
        </w:rPr>
        <w:t>实验步骤与内容：</w:t>
      </w:r>
    </w:p>
    <w:p w:rsidR="00397A58" w:rsidRDefault="00397A58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1</w:t>
      </w:r>
      <w:r>
        <w:rPr>
          <w:rFonts w:hint="eastAsia"/>
          <w:b/>
          <w:bCs/>
        </w:rPr>
        <w:t>：</w:t>
      </w:r>
      <w:r>
        <w:rPr>
          <w:rFonts w:hint="eastAsia"/>
        </w:rPr>
        <w:t>输入并运行以下程序，分析程序运行结果。</w:t>
      </w:r>
    </w:p>
    <w:p w:rsidR="00397A58" w:rsidRDefault="00397A58">
      <w:pPr>
        <w:jc w:val="left"/>
      </w:pPr>
      <w:r>
        <w:t>/*</w:t>
      </w:r>
      <w:r>
        <w:rPr>
          <w:rFonts w:hint="eastAsia"/>
        </w:rPr>
        <w:t>定义一个无返回值无任何参数的函数</w:t>
      </w:r>
      <w:r>
        <w:t xml:space="preserve"> print()*/</w:t>
      </w:r>
    </w:p>
    <w:p w:rsidR="00397A58" w:rsidRDefault="00397A58">
      <w:pPr>
        <w:jc w:val="left"/>
      </w:pPr>
      <w:r>
        <w:t>#include&lt;iostream.h&gt;</w:t>
      </w:r>
    </w:p>
    <w:p w:rsidR="00397A58" w:rsidRDefault="00397A58">
      <w:pPr>
        <w:jc w:val="left"/>
      </w:pPr>
      <w:r>
        <w:t>void print()</w:t>
      </w:r>
    </w:p>
    <w:p w:rsidR="00397A58" w:rsidRDefault="00397A58">
      <w:pPr>
        <w:jc w:val="left"/>
      </w:pPr>
      <w:r>
        <w:t>{</w:t>
      </w:r>
    </w:p>
    <w:p w:rsidR="00397A58" w:rsidRDefault="00397A58">
      <w:pPr>
        <w:jc w:val="left"/>
      </w:pPr>
      <w:r>
        <w:t xml:space="preserve">     cout&lt;&lt;”Turbo C”&lt;&lt;endl;</w:t>
      </w:r>
    </w:p>
    <w:p w:rsidR="00397A58" w:rsidRDefault="00397A58">
      <w:pPr>
        <w:jc w:val="left"/>
      </w:pPr>
      <w:r>
        <w:t>}</w:t>
      </w:r>
    </w:p>
    <w:p w:rsidR="00397A58" w:rsidRDefault="00397A58">
      <w:pPr>
        <w:jc w:val="left"/>
      </w:pPr>
      <w:r>
        <w:t>void main()</w:t>
      </w:r>
    </w:p>
    <w:p w:rsidR="00397A58" w:rsidRDefault="00397A58">
      <w:pPr>
        <w:ind w:firstLine="420"/>
        <w:jc w:val="left"/>
      </w:pPr>
      <w:r>
        <w:t>{</w:t>
      </w:r>
    </w:p>
    <w:p w:rsidR="00397A58" w:rsidRDefault="00397A58">
      <w:pPr>
        <w:ind w:firstLine="420"/>
        <w:jc w:val="left"/>
      </w:pPr>
      <w:r>
        <w:t xml:space="preserve">   void print();</w:t>
      </w:r>
    </w:p>
    <w:p w:rsidR="00397A58" w:rsidRDefault="00397A58">
      <w:pPr>
        <w:ind w:firstLine="420"/>
        <w:jc w:val="left"/>
      </w:pPr>
      <w:r>
        <w:t xml:space="preserve">   print();</w:t>
      </w:r>
    </w:p>
    <w:p w:rsidR="00397A58" w:rsidRDefault="00397A58">
      <w:pPr>
        <w:ind w:firstLine="420"/>
        <w:jc w:val="left"/>
      </w:pPr>
      <w:r>
        <w:t>}</w:t>
      </w:r>
    </w:p>
    <w:p w:rsidR="00397A58" w:rsidRDefault="00397A58">
      <w:pPr>
        <w:jc w:val="left"/>
      </w:pPr>
      <w:r>
        <w:rPr>
          <w:rFonts w:hint="eastAsia"/>
        </w:rPr>
        <w:t>分析：</w:t>
      </w:r>
    </w:p>
    <w:p w:rsidR="00397A58" w:rsidRDefault="00397A58">
      <w:pPr>
        <w:numPr>
          <w:ilvl w:val="0"/>
          <w:numId w:val="4"/>
        </w:numPr>
        <w:jc w:val="left"/>
      </w:pPr>
      <w:r>
        <w:rPr>
          <w:rFonts w:hint="eastAsia"/>
        </w:rPr>
        <w:t>使用自定义函数注意三个步骤：函数定义；函数原型声明；函数调用。</w:t>
      </w:r>
    </w:p>
    <w:p w:rsidR="00397A58" w:rsidRDefault="00397A58">
      <w:pPr>
        <w:numPr>
          <w:ilvl w:val="0"/>
          <w:numId w:val="4"/>
        </w:numPr>
        <w:jc w:val="left"/>
      </w:pPr>
      <w:r>
        <w:rPr>
          <w:rFonts w:hint="eastAsia"/>
        </w:rPr>
        <w:t>缺省函数类型函数也有返回值，一般默认为</w:t>
      </w:r>
      <w:r>
        <w:t>int</w:t>
      </w:r>
      <w:r>
        <w:rPr>
          <w:rFonts w:hint="eastAsia"/>
        </w:rPr>
        <w:t>型，因此若定义的函数不需要返回值则要定义成</w:t>
      </w:r>
      <w:r>
        <w:t>void</w:t>
      </w:r>
      <w:r>
        <w:rPr>
          <w:rFonts w:hint="eastAsia"/>
        </w:rPr>
        <w:t>型。</w:t>
      </w:r>
    </w:p>
    <w:p w:rsidR="00397A58" w:rsidRDefault="00397A58">
      <w:pPr>
        <w:numPr>
          <w:ilvl w:val="0"/>
          <w:numId w:val="4"/>
        </w:numPr>
        <w:jc w:val="left"/>
      </w:pPr>
      <w:r>
        <w:rPr>
          <w:rFonts w:hint="eastAsia"/>
        </w:rPr>
        <w:t>若被调用函数在调用函数前定义，则函数原型声明语句可以省略，但对于初学者来说，我们不提倡这种做法。</w:t>
      </w:r>
    </w:p>
    <w:p w:rsidR="00397A58" w:rsidRDefault="00397A58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 xml:space="preserve">2: </w:t>
      </w:r>
      <w:r>
        <w:rPr>
          <w:rFonts w:hint="eastAsia"/>
        </w:rPr>
        <w:t>输入并运行以下程序，分析程序运行结果。</w:t>
      </w:r>
    </w:p>
    <w:p w:rsidR="00397A58" w:rsidRDefault="00397A58">
      <w:pPr>
        <w:jc w:val="left"/>
      </w:pPr>
      <w:r>
        <w:t>#include&lt;iostream.h&gt;</w:t>
      </w:r>
    </w:p>
    <w:p w:rsidR="00397A58" w:rsidRDefault="00397A58">
      <w:pPr>
        <w:jc w:val="left"/>
      </w:pPr>
      <w:r>
        <w:t>void main()</w:t>
      </w:r>
    </w:p>
    <w:p w:rsidR="00397A58" w:rsidRDefault="00397A58">
      <w:pPr>
        <w:jc w:val="left"/>
      </w:pPr>
      <w:r>
        <w:t>{  /*</w:t>
      </w:r>
      <w:r>
        <w:rPr>
          <w:rFonts w:hint="eastAsia"/>
        </w:rPr>
        <w:t>函数原型声明</w:t>
      </w:r>
      <w:r>
        <w:t>——</w:t>
      </w:r>
      <w:r>
        <w:rPr>
          <w:rFonts w:hint="eastAsia"/>
        </w:rPr>
        <w:t>说明函数的类型是</w:t>
      </w:r>
      <w:r>
        <w:t>int</w:t>
      </w:r>
      <w:r>
        <w:rPr>
          <w:rFonts w:hint="eastAsia"/>
        </w:rPr>
        <w:t>，函数的名称</w:t>
      </w:r>
      <w:r>
        <w:t>sum</w:t>
      </w:r>
      <w:r>
        <w:rPr>
          <w:rFonts w:hint="eastAsia"/>
        </w:rPr>
        <w:t>，函数的参数类型和个数</w:t>
      </w:r>
      <w:r>
        <w:t>*/</w:t>
      </w:r>
    </w:p>
    <w:p w:rsidR="00397A58" w:rsidRDefault="00397A58">
      <w:pPr>
        <w:jc w:val="left"/>
      </w:pPr>
      <w:r>
        <w:t xml:space="preserve">   int sum(int x,int y);</w:t>
      </w:r>
    </w:p>
    <w:p w:rsidR="00397A58" w:rsidRDefault="00397A58">
      <w:pPr>
        <w:jc w:val="left"/>
      </w:pPr>
      <w:r>
        <w:t xml:space="preserve">   int a,b,c;</w:t>
      </w:r>
    </w:p>
    <w:p w:rsidR="00397A58" w:rsidRDefault="00397A58">
      <w:pPr>
        <w:jc w:val="left"/>
      </w:pPr>
      <w:r>
        <w:t xml:space="preserve">   a=3,b=4;</w:t>
      </w:r>
    </w:p>
    <w:p w:rsidR="00397A58" w:rsidRDefault="00397A58">
      <w:pPr>
        <w:jc w:val="left"/>
      </w:pPr>
      <w:r>
        <w:t xml:space="preserve">   c=sum(a,b);    /*</w:t>
      </w:r>
      <w:r>
        <w:rPr>
          <w:rFonts w:hint="eastAsia"/>
        </w:rPr>
        <w:t>函数调用</w:t>
      </w:r>
      <w:r>
        <w:t>——</w:t>
      </w:r>
      <w:r>
        <w:rPr>
          <w:rFonts w:hint="eastAsia"/>
        </w:rPr>
        <w:t>将实参</w:t>
      </w:r>
      <w:r>
        <w:t>a,b</w:t>
      </w:r>
      <w:r>
        <w:rPr>
          <w:rFonts w:hint="eastAsia"/>
        </w:rPr>
        <w:t>的值传给形参</w:t>
      </w:r>
      <w:r>
        <w:t>x,y*/</w:t>
      </w:r>
    </w:p>
    <w:p w:rsidR="00397A58" w:rsidRDefault="00397A58">
      <w:pPr>
        <w:jc w:val="left"/>
      </w:pPr>
      <w:r>
        <w:t xml:space="preserve">   cout&lt;&lt;a&lt;&lt;”+”&lt;&lt;b&lt;&lt;”=”&lt;&lt;c&lt;&lt;endl;</w:t>
      </w:r>
    </w:p>
    <w:p w:rsidR="00397A58" w:rsidRDefault="00397A58">
      <w:pPr>
        <w:jc w:val="left"/>
      </w:pPr>
      <w:r>
        <w:t>}</w:t>
      </w:r>
    </w:p>
    <w:p w:rsidR="00397A58" w:rsidRDefault="00397A58">
      <w:pPr>
        <w:jc w:val="left"/>
      </w:pPr>
      <w:r>
        <w:t xml:space="preserve"> int sum(int x,int y)      /*</w:t>
      </w:r>
      <w:r>
        <w:rPr>
          <w:rFonts w:hint="eastAsia"/>
        </w:rPr>
        <w:t>函数定义</w:t>
      </w:r>
      <w:r>
        <w:t>——</w:t>
      </w:r>
      <w:r>
        <w:rPr>
          <w:rFonts w:hint="eastAsia"/>
        </w:rPr>
        <w:t>函数类型为</w:t>
      </w:r>
      <w:r>
        <w:t>int</w:t>
      </w:r>
      <w:r>
        <w:rPr>
          <w:rFonts w:hint="eastAsia"/>
        </w:rPr>
        <w:t>，函数有两个</w:t>
      </w:r>
      <w:r>
        <w:t>int</w:t>
      </w:r>
      <w:r>
        <w:rPr>
          <w:rFonts w:hint="eastAsia"/>
        </w:rPr>
        <w:t>参数</w:t>
      </w:r>
      <w:r>
        <w:t>x</w:t>
      </w:r>
      <w:r>
        <w:rPr>
          <w:rFonts w:hint="eastAsia"/>
        </w:rPr>
        <w:t>和</w:t>
      </w:r>
      <w:r>
        <w:t>y*/</w:t>
      </w:r>
    </w:p>
    <w:p w:rsidR="00397A58" w:rsidRDefault="00397A58">
      <w:pPr>
        <w:jc w:val="left"/>
      </w:pPr>
      <w:r>
        <w:t>{</w:t>
      </w:r>
    </w:p>
    <w:p w:rsidR="00397A58" w:rsidRDefault="00397A58">
      <w:pPr>
        <w:jc w:val="left"/>
      </w:pPr>
      <w:r>
        <w:t xml:space="preserve">   int z;</w:t>
      </w:r>
    </w:p>
    <w:p w:rsidR="00397A58" w:rsidRDefault="00397A58">
      <w:pPr>
        <w:jc w:val="left"/>
      </w:pPr>
      <w:r>
        <w:t xml:space="preserve">   z=x+y;</w:t>
      </w:r>
    </w:p>
    <w:p w:rsidR="00397A58" w:rsidRDefault="00397A58">
      <w:pPr>
        <w:jc w:val="left"/>
      </w:pPr>
      <w:r>
        <w:t xml:space="preserve">   return(z);      /*</w:t>
      </w:r>
      <w:r>
        <w:rPr>
          <w:rFonts w:hint="eastAsia"/>
        </w:rPr>
        <w:t>将</w:t>
      </w:r>
      <w:r>
        <w:t>x</w:t>
      </w:r>
      <w:r>
        <w:rPr>
          <w:rFonts w:hint="eastAsia"/>
        </w:rPr>
        <w:t>和</w:t>
      </w:r>
      <w:r>
        <w:t>y</w:t>
      </w:r>
      <w:r>
        <w:rPr>
          <w:rFonts w:hint="eastAsia"/>
        </w:rPr>
        <w:t>的和返回到该函数调用语句处</w:t>
      </w:r>
      <w:r>
        <w:t>*/</w:t>
      </w:r>
    </w:p>
    <w:p w:rsidR="00397A58" w:rsidRDefault="00397A58">
      <w:pPr>
        <w:jc w:val="left"/>
      </w:pPr>
      <w:r>
        <w:t>}</w:t>
      </w:r>
    </w:p>
    <w:p w:rsidR="00397A58" w:rsidRDefault="00397A58">
      <w:pPr>
        <w:jc w:val="left"/>
      </w:pPr>
      <w:r>
        <w:rPr>
          <w:rFonts w:hint="eastAsia"/>
        </w:rPr>
        <w:t>分析：</w:t>
      </w:r>
    </w:p>
    <w:p w:rsidR="00397A58" w:rsidRDefault="00397A58">
      <w:pPr>
        <w:numPr>
          <w:ilvl w:val="0"/>
          <w:numId w:val="5"/>
        </w:numPr>
        <w:jc w:val="left"/>
      </w:pPr>
      <w:r>
        <w:rPr>
          <w:rFonts w:hint="eastAsia"/>
        </w:rPr>
        <w:t>函数调用中使用的参数</w:t>
      </w:r>
      <w:r>
        <w:t>a,b</w:t>
      </w:r>
      <w:r>
        <w:rPr>
          <w:rFonts w:hint="eastAsia"/>
        </w:rPr>
        <w:t>为实参，函数定义中的参数</w:t>
      </w:r>
      <w:r>
        <w:t>x,y</w:t>
      </w:r>
      <w:r>
        <w:rPr>
          <w:rFonts w:hint="eastAsia"/>
        </w:rPr>
        <w:t>为形参。</w:t>
      </w:r>
    </w:p>
    <w:p w:rsidR="00397A58" w:rsidRDefault="00397A58">
      <w:pPr>
        <w:numPr>
          <w:ilvl w:val="0"/>
          <w:numId w:val="5"/>
        </w:numPr>
        <w:jc w:val="left"/>
      </w:pPr>
      <w:r>
        <w:rPr>
          <w:rFonts w:hint="eastAsia"/>
        </w:rPr>
        <w:t>对于有参函数，在函数调用语句中只需写清楚参数名称即可，无需参数类型。</w:t>
      </w:r>
    </w:p>
    <w:p w:rsidR="00397A58" w:rsidRDefault="00397A58">
      <w:pPr>
        <w:numPr>
          <w:ilvl w:val="0"/>
          <w:numId w:val="5"/>
        </w:numPr>
        <w:jc w:val="left"/>
      </w:pPr>
      <w:r>
        <w:rPr>
          <w:rFonts w:hint="eastAsia"/>
        </w:rPr>
        <w:t>实参和形参的类型和个数应该一致。</w:t>
      </w:r>
    </w:p>
    <w:p w:rsidR="00397A58" w:rsidRDefault="00397A58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3</w:t>
      </w:r>
      <w:r>
        <w:rPr>
          <w:rFonts w:hint="eastAsia"/>
          <w:b/>
          <w:bCs/>
        </w:rPr>
        <w:t>：</w:t>
      </w:r>
      <w:r>
        <w:rPr>
          <w:rFonts w:hint="eastAsia"/>
        </w:rPr>
        <w:t>程序实现调用函数</w:t>
      </w:r>
      <w:r>
        <w:t>fun</w:t>
      </w:r>
      <w:r>
        <w:rPr>
          <w:rFonts w:hint="eastAsia"/>
        </w:rPr>
        <w:t>求平均值，将程序补充完整。</w:t>
      </w:r>
    </w:p>
    <w:p w:rsidR="00397A58" w:rsidRDefault="00397A58">
      <w:pPr>
        <w:jc w:val="left"/>
      </w:pPr>
      <w:r>
        <w:t>#include&lt;iostream.h&gt;</w:t>
      </w:r>
    </w:p>
    <w:p w:rsidR="00397A58" w:rsidRDefault="00397A58">
      <w:pPr>
        <w:jc w:val="left"/>
      </w:pPr>
      <w:r>
        <w:t>void fun(int,int,int);</w:t>
      </w:r>
    </w:p>
    <w:p w:rsidR="00397A58" w:rsidRDefault="00397A58">
      <w:pPr>
        <w:jc w:val="left"/>
      </w:pPr>
      <w:r>
        <w:t>void mian()</w:t>
      </w:r>
    </w:p>
    <w:p w:rsidR="00397A58" w:rsidRDefault="00397A58">
      <w:pPr>
        <w:jc w:val="left"/>
      </w:pPr>
      <w:r>
        <w:t>{ int x,y,z;</w:t>
      </w:r>
    </w:p>
    <w:p w:rsidR="00397A58" w:rsidRDefault="00397A58">
      <w:pPr>
        <w:jc w:val="left"/>
      </w:pPr>
      <w:r>
        <w:t xml:space="preserve"> x=4;y=12;z=6;</w:t>
      </w:r>
    </w:p>
    <w:p w:rsidR="00397A58" w:rsidRDefault="00397A58">
      <w:pPr>
        <w:jc w:val="left"/>
      </w:pPr>
      <w:r>
        <w:t xml:space="preserve"> ___________;</w:t>
      </w:r>
    </w:p>
    <w:p w:rsidR="00397A58" w:rsidRDefault="00397A58">
      <w:pPr>
        <w:jc w:val="left"/>
      </w:pPr>
      <w:r>
        <w:t xml:space="preserve"> cout&lt;&lt;”x=”&lt;&lt;x&lt;&lt;”,”&lt;&lt;”y=”&lt;&lt;”,”&lt;&lt;y&lt;&lt;”z=”&lt;&lt;z&lt;&lt;endl;</w:t>
      </w:r>
    </w:p>
    <w:p w:rsidR="00397A58" w:rsidRDefault="00397A58">
      <w:pPr>
        <w:jc w:val="left"/>
      </w:pPr>
      <w:r>
        <w:t>}</w:t>
      </w:r>
    </w:p>
    <w:p w:rsidR="00397A58" w:rsidRDefault="00397A58">
      <w:pPr>
        <w:jc w:val="left"/>
      </w:pPr>
      <w:r>
        <w:t>void fun(int i, int j, int k)</w:t>
      </w:r>
    </w:p>
    <w:p w:rsidR="00397A58" w:rsidRDefault="00397A58">
      <w:pPr>
        <w:jc w:val="left"/>
      </w:pPr>
      <w:r>
        <w:t>{  int t;</w:t>
      </w:r>
    </w:p>
    <w:p w:rsidR="00397A58" w:rsidRDefault="00397A58">
      <w:pPr>
        <w:jc w:val="left"/>
      </w:pPr>
      <w:r>
        <w:t xml:space="preserve">   t=(i+j+k)/3;</w:t>
      </w:r>
    </w:p>
    <w:p w:rsidR="00397A58" w:rsidRDefault="00397A58">
      <w:pPr>
        <w:jc w:val="left"/>
      </w:pPr>
      <w:r>
        <w:t xml:space="preserve">   cout&lt;&lt;”t=”&lt;&lt;t&lt;&lt;endl;</w:t>
      </w:r>
    </w:p>
    <w:p w:rsidR="00397A58" w:rsidRDefault="00397A58">
      <w:pPr>
        <w:jc w:val="left"/>
      </w:pPr>
      <w:r>
        <w:t>}</w:t>
      </w:r>
    </w:p>
    <w:p w:rsidR="00397A58" w:rsidRDefault="00397A58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4</w:t>
      </w:r>
      <w:r>
        <w:rPr>
          <w:rFonts w:hint="eastAsia"/>
          <w:b/>
          <w:bCs/>
        </w:rPr>
        <w:t>：</w:t>
      </w:r>
      <w:r>
        <w:rPr>
          <w:rFonts w:hint="eastAsia"/>
        </w:rPr>
        <w:t>程序实现调用函数</w:t>
      </w:r>
      <w:r>
        <w:t>power</w:t>
      </w:r>
      <w:r>
        <w:rPr>
          <w:rFonts w:hint="eastAsia"/>
        </w:rPr>
        <w:t>求</w:t>
      </w:r>
      <w:r>
        <w:t>x</w:t>
      </w:r>
      <w:r>
        <w:rPr>
          <w:rFonts w:hint="eastAsia"/>
        </w:rPr>
        <w:t>的</w:t>
      </w:r>
      <w:r>
        <w:t>n</w:t>
      </w:r>
      <w:r>
        <w:rPr>
          <w:rFonts w:hint="eastAsia"/>
        </w:rPr>
        <w:t>次方，将程序补充完整。</w:t>
      </w:r>
    </w:p>
    <w:p w:rsidR="00397A58" w:rsidRDefault="00397A58">
      <w:pPr>
        <w:jc w:val="left"/>
      </w:pPr>
      <w:r>
        <w:t>#include&lt;iostream.h&gt;</w:t>
      </w:r>
    </w:p>
    <w:p w:rsidR="00397A58" w:rsidRDefault="00397A58">
      <w:pPr>
        <w:jc w:val="left"/>
      </w:pPr>
      <w:r>
        <w:t>#include&lt;iomanip.h&gt;</w:t>
      </w:r>
    </w:p>
    <w:p w:rsidR="00397A58" w:rsidRDefault="00397A58">
      <w:pPr>
        <w:jc w:val="left"/>
      </w:pPr>
      <w:r>
        <w:t>float power(float,int);</w:t>
      </w:r>
    </w:p>
    <w:p w:rsidR="00397A58" w:rsidRDefault="00397A58">
      <w:pPr>
        <w:jc w:val="left"/>
      </w:pPr>
      <w:r>
        <w:t>void main()</w:t>
      </w:r>
    </w:p>
    <w:p w:rsidR="00397A58" w:rsidRDefault="00397A58">
      <w:pPr>
        <w:jc w:val="left"/>
      </w:pPr>
      <w:r>
        <w:t>{</w:t>
      </w:r>
    </w:p>
    <w:p w:rsidR="00397A58" w:rsidRDefault="00397A58">
      <w:pPr>
        <w:jc w:val="left"/>
      </w:pPr>
      <w:r>
        <w:t xml:space="preserve">  float x,y;</w:t>
      </w:r>
    </w:p>
    <w:p w:rsidR="00397A58" w:rsidRDefault="00397A58">
      <w:pPr>
        <w:jc w:val="left"/>
      </w:pPr>
      <w:r>
        <w:t xml:space="preserve">  int n;</w:t>
      </w:r>
    </w:p>
    <w:p w:rsidR="00397A58" w:rsidRDefault="00397A58">
      <w:pPr>
        <w:jc w:val="left"/>
      </w:pPr>
      <w:r>
        <w:t xml:space="preserve">  ___________;</w:t>
      </w:r>
    </w:p>
    <w:p w:rsidR="00397A58" w:rsidRDefault="00397A58">
      <w:pPr>
        <w:jc w:val="left"/>
      </w:pPr>
      <w:r>
        <w:t xml:space="preserve">  y=power(x,n);</w:t>
      </w:r>
    </w:p>
    <w:p w:rsidR="00397A58" w:rsidRDefault="00397A58">
      <w:pPr>
        <w:jc w:val="left"/>
      </w:pPr>
    </w:p>
    <w:p w:rsidR="00397A58" w:rsidRDefault="00397A58">
      <w:pPr>
        <w:jc w:val="left"/>
      </w:pPr>
      <w:r>
        <w:t xml:space="preserve">  cout&lt;&lt;setiosflags(ios::fixed)&lt;&lt;setprecision(2)&lt;&lt;y&lt;&lt;endl;  /*</w:t>
      </w:r>
      <w:r>
        <w:rPr>
          <w:rFonts w:hint="eastAsia"/>
        </w:rPr>
        <w:t>输出保留两位小数</w:t>
      </w:r>
      <w:r>
        <w:t>*/</w:t>
      </w:r>
    </w:p>
    <w:p w:rsidR="00397A58" w:rsidRDefault="00397A58">
      <w:pPr>
        <w:jc w:val="left"/>
      </w:pPr>
      <w:r>
        <w:t>}</w:t>
      </w:r>
    </w:p>
    <w:p w:rsidR="00397A58" w:rsidRDefault="00397A58">
      <w:pPr>
        <w:jc w:val="left"/>
      </w:pPr>
      <w:r>
        <w:t>float power(float x,int n)</w:t>
      </w:r>
    </w:p>
    <w:p w:rsidR="00397A58" w:rsidRDefault="00397A58">
      <w:pPr>
        <w:jc w:val="left"/>
      </w:pPr>
      <w:r>
        <w:t>{</w:t>
      </w:r>
    </w:p>
    <w:p w:rsidR="00397A58" w:rsidRDefault="00397A58">
      <w:pPr>
        <w:jc w:val="left"/>
      </w:pPr>
      <w:r>
        <w:t xml:space="preserve">   int i;</w:t>
      </w:r>
    </w:p>
    <w:p w:rsidR="00397A58" w:rsidRDefault="00397A58">
      <w:pPr>
        <w:jc w:val="left"/>
      </w:pPr>
      <w:r>
        <w:t xml:space="preserve">   float t;</w:t>
      </w:r>
    </w:p>
    <w:p w:rsidR="00397A58" w:rsidRDefault="00397A58">
      <w:pPr>
        <w:jc w:val="left"/>
      </w:pPr>
      <w:r>
        <w:t xml:space="preserve">   ___________;</w:t>
      </w:r>
    </w:p>
    <w:p w:rsidR="00397A58" w:rsidRDefault="00397A58">
      <w:pPr>
        <w:jc w:val="left"/>
      </w:pPr>
      <w:r>
        <w:t xml:space="preserve">   for(i=1;i&lt;=n;i++)</w:t>
      </w:r>
    </w:p>
    <w:p w:rsidR="00397A58" w:rsidRDefault="00397A58">
      <w:pPr>
        <w:jc w:val="left"/>
      </w:pPr>
      <w:r>
        <w:t xml:space="preserve">   t=t*x;</w:t>
      </w:r>
    </w:p>
    <w:p w:rsidR="00397A58" w:rsidRDefault="00397A58">
      <w:pPr>
        <w:jc w:val="left"/>
      </w:pPr>
      <w:r>
        <w:t xml:space="preserve">   ___________;</w:t>
      </w:r>
    </w:p>
    <w:p w:rsidR="00397A58" w:rsidRDefault="00397A58">
      <w:pPr>
        <w:jc w:val="left"/>
      </w:pPr>
      <w:r>
        <w:t>}</w:t>
      </w:r>
    </w:p>
    <w:p w:rsidR="00397A58" w:rsidRDefault="00397A58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5</w:t>
      </w:r>
      <w:r>
        <w:rPr>
          <w:rFonts w:hint="eastAsia"/>
          <w:b/>
          <w:bCs/>
        </w:rPr>
        <w:t>：</w:t>
      </w:r>
      <w:r>
        <w:rPr>
          <w:rFonts w:hint="eastAsia"/>
        </w:rPr>
        <w:t>输入并运行以下程序，分析程序运行结果。</w:t>
      </w:r>
    </w:p>
    <w:p w:rsidR="00397A58" w:rsidRDefault="00397A58">
      <w:pPr>
        <w:jc w:val="left"/>
      </w:pPr>
      <w:r>
        <w:t>#include&lt;iostream.h&gt;</w:t>
      </w:r>
    </w:p>
    <w:p w:rsidR="00397A58" w:rsidRDefault="00397A58">
      <w:pPr>
        <w:jc w:val="left"/>
      </w:pPr>
      <w:r>
        <w:t>void change(int a,int b,int c);</w:t>
      </w:r>
    </w:p>
    <w:p w:rsidR="00397A58" w:rsidRDefault="00397A58">
      <w:pPr>
        <w:jc w:val="left"/>
      </w:pPr>
      <w:r>
        <w:t>void main()</w:t>
      </w:r>
    </w:p>
    <w:p w:rsidR="00397A58" w:rsidRDefault="00397A58">
      <w:pPr>
        <w:jc w:val="left"/>
      </w:pPr>
      <w:r>
        <w:t>{</w:t>
      </w:r>
    </w:p>
    <w:p w:rsidR="00397A58" w:rsidRDefault="00397A58">
      <w:pPr>
        <w:jc w:val="left"/>
      </w:pPr>
      <w:r>
        <w:t xml:space="preserve">   int a,b,c;</w:t>
      </w:r>
    </w:p>
    <w:p w:rsidR="00397A58" w:rsidRDefault="00397A58">
      <w:pPr>
        <w:jc w:val="left"/>
      </w:pPr>
      <w:r>
        <w:t xml:space="preserve">   a=1,b=2,c=3;</w:t>
      </w:r>
    </w:p>
    <w:p w:rsidR="00397A58" w:rsidRDefault="00397A58">
      <w:pPr>
        <w:jc w:val="left"/>
      </w:pPr>
      <w:r>
        <w:t xml:space="preserve">   cout&lt;&lt;”(1)a=”&lt;&lt;a&lt;&lt;”,”&lt;&lt;”b=”&lt;&lt;b&lt;&lt;”,”&lt;&lt;”c=”&lt;&lt;c&lt;&lt;endl;</w:t>
      </w:r>
    </w:p>
    <w:p w:rsidR="00397A58" w:rsidRDefault="00397A58">
      <w:pPr>
        <w:jc w:val="left"/>
      </w:pPr>
      <w:r>
        <w:t xml:space="preserve">   change(a,b,c);</w:t>
      </w:r>
    </w:p>
    <w:p w:rsidR="00397A58" w:rsidRDefault="00397A58">
      <w:pPr>
        <w:jc w:val="left"/>
      </w:pPr>
      <w:r>
        <w:t xml:space="preserve">   cout&lt;&lt;”(4)a=”&lt;&lt;a&lt;&lt;”,”&lt;&lt;”b=”&lt;&lt;b&lt;&lt;”,”&lt;&lt;”c=”&lt;&lt;c&lt;&lt;endl;</w:t>
      </w:r>
    </w:p>
    <w:p w:rsidR="00397A58" w:rsidRDefault="00397A58">
      <w:pPr>
        <w:jc w:val="left"/>
      </w:pPr>
      <w:r>
        <w:t>}</w:t>
      </w:r>
    </w:p>
    <w:p w:rsidR="00397A58" w:rsidRDefault="00397A58">
      <w:pPr>
        <w:jc w:val="left"/>
      </w:pPr>
      <w:r>
        <w:t>void change(int a,int b,int c)</w:t>
      </w:r>
    </w:p>
    <w:p w:rsidR="00397A58" w:rsidRDefault="00397A58">
      <w:pPr>
        <w:jc w:val="left"/>
      </w:pPr>
      <w:r>
        <w:t>{</w:t>
      </w:r>
    </w:p>
    <w:p w:rsidR="00397A58" w:rsidRDefault="00397A58">
      <w:pPr>
        <w:jc w:val="left"/>
      </w:pPr>
      <w:r>
        <w:t xml:space="preserve">   cout&lt;&lt;”(2)a=”&lt;&lt;a&lt;&lt;”,”&lt;&lt;”b=”&lt;&lt;b&lt;&lt;”,”&lt;&lt;”c=”&lt;&lt;c&lt;&lt;endl;</w:t>
      </w:r>
    </w:p>
    <w:p w:rsidR="00397A58" w:rsidRDefault="00397A58">
      <w:pPr>
        <w:jc w:val="left"/>
      </w:pPr>
      <w:r>
        <w:t xml:space="preserve">   a=a+1;</w:t>
      </w:r>
    </w:p>
    <w:p w:rsidR="00397A58" w:rsidRDefault="00397A58">
      <w:pPr>
        <w:jc w:val="left"/>
      </w:pPr>
      <w:r>
        <w:t xml:space="preserve">   b=b+2;</w:t>
      </w:r>
    </w:p>
    <w:p w:rsidR="00397A58" w:rsidRDefault="00397A58">
      <w:pPr>
        <w:jc w:val="left"/>
      </w:pPr>
      <w:r>
        <w:t xml:space="preserve">   c=c+3;</w:t>
      </w:r>
    </w:p>
    <w:p w:rsidR="00397A58" w:rsidRDefault="00397A58">
      <w:pPr>
        <w:jc w:val="left"/>
      </w:pPr>
      <w:r>
        <w:t xml:space="preserve">   cout&lt;&lt;”(3)a=”&lt;&lt;a&lt;&lt;”,”&lt;&lt;”b=”&lt;&lt;b&lt;&lt;”,”&lt;&lt;”c=”&lt;&lt;c&lt;&lt;endl;</w:t>
      </w:r>
    </w:p>
    <w:p w:rsidR="00397A58" w:rsidRDefault="00397A58">
      <w:pPr>
        <w:jc w:val="left"/>
      </w:pPr>
      <w:r>
        <w:t>}</w:t>
      </w:r>
    </w:p>
    <w:p w:rsidR="00397A58" w:rsidRDefault="00397A58">
      <w:pPr>
        <w:jc w:val="left"/>
      </w:pPr>
      <w:r>
        <w:rPr>
          <w:rFonts w:hint="eastAsia"/>
        </w:rPr>
        <w:t>分析：</w:t>
      </w:r>
    </w:p>
    <w:p w:rsidR="00397A58" w:rsidRDefault="00397A58">
      <w:pPr>
        <w:jc w:val="left"/>
      </w:pPr>
      <w:r>
        <w:rPr>
          <w:rFonts w:hint="eastAsia"/>
        </w:rPr>
        <w:t>虽然在主函数和</w:t>
      </w:r>
      <w:r>
        <w:t>change</w:t>
      </w:r>
      <w:r>
        <w:rPr>
          <w:rFonts w:hint="eastAsia"/>
        </w:rPr>
        <w:t>函数中都有变量</w:t>
      </w:r>
      <w:r>
        <w:t>a,b,c</w:t>
      </w:r>
      <w:r>
        <w:rPr>
          <w:rFonts w:hint="eastAsia"/>
        </w:rPr>
        <w:t>，但他们都是各自函数的内部变量，分配有不同的存储单元，属于不同的变量，因此一方的值改变了不会影响另一方。</w:t>
      </w:r>
    </w:p>
    <w:p w:rsidR="00397A58" w:rsidRDefault="00397A58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6</w:t>
      </w:r>
      <w:r>
        <w:rPr>
          <w:rFonts w:hint="eastAsia"/>
          <w:b/>
          <w:bCs/>
        </w:rPr>
        <w:t>：</w:t>
      </w:r>
      <w:r>
        <w:rPr>
          <w:rFonts w:hint="eastAsia"/>
        </w:rPr>
        <w:t>输入并运行以下程序，分析程序运行结果。</w:t>
      </w:r>
    </w:p>
    <w:p w:rsidR="00397A58" w:rsidRDefault="00397A58">
      <w:pPr>
        <w:jc w:val="left"/>
      </w:pPr>
      <w:r>
        <w:t>#include&lt;iostream.h&gt;</w:t>
      </w:r>
    </w:p>
    <w:p w:rsidR="00397A58" w:rsidRDefault="00397A58">
      <w:pPr>
        <w:jc w:val="left"/>
      </w:pPr>
      <w:r>
        <w:t>void p1();</w:t>
      </w:r>
    </w:p>
    <w:p w:rsidR="00397A58" w:rsidRDefault="00397A58">
      <w:pPr>
        <w:jc w:val="left"/>
      </w:pPr>
      <w:r>
        <w:t>void p2();</w:t>
      </w:r>
    </w:p>
    <w:p w:rsidR="00397A58" w:rsidRDefault="00397A58">
      <w:pPr>
        <w:jc w:val="left"/>
      </w:pPr>
      <w:r>
        <w:t>int a=2;</w:t>
      </w:r>
    </w:p>
    <w:p w:rsidR="00397A58" w:rsidRDefault="00397A58">
      <w:pPr>
        <w:jc w:val="left"/>
      </w:pPr>
      <w:r>
        <w:t>void main()</w:t>
      </w:r>
    </w:p>
    <w:p w:rsidR="00397A58" w:rsidRDefault="00397A58">
      <w:pPr>
        <w:jc w:val="left"/>
      </w:pPr>
      <w:r>
        <w:t>{</w:t>
      </w:r>
    </w:p>
    <w:p w:rsidR="00397A58" w:rsidRDefault="00397A58">
      <w:pPr>
        <w:jc w:val="left"/>
      </w:pPr>
      <w:r>
        <w:t xml:space="preserve">   cout&lt;&lt;”(1)a=”&lt;&lt;a&lt;&lt;endl;</w:t>
      </w:r>
    </w:p>
    <w:p w:rsidR="00397A58" w:rsidRDefault="00397A58">
      <w:pPr>
        <w:jc w:val="left"/>
      </w:pPr>
      <w:r>
        <w:t xml:space="preserve">   p1();</w:t>
      </w:r>
    </w:p>
    <w:p w:rsidR="00397A58" w:rsidRDefault="00397A58">
      <w:pPr>
        <w:jc w:val="left"/>
      </w:pPr>
      <w:r>
        <w:t xml:space="preserve">   p2();</w:t>
      </w:r>
    </w:p>
    <w:p w:rsidR="00397A58" w:rsidRDefault="00397A58">
      <w:pPr>
        <w:jc w:val="left"/>
      </w:pPr>
      <w:r>
        <w:t xml:space="preserve">   cout&lt;&lt;”(4)a=”&lt;&lt;a&lt;&lt;endl;</w:t>
      </w:r>
    </w:p>
    <w:p w:rsidR="00397A58" w:rsidRDefault="00397A58">
      <w:pPr>
        <w:jc w:val="left"/>
      </w:pPr>
      <w:r>
        <w:t>}</w:t>
      </w:r>
    </w:p>
    <w:p w:rsidR="00397A58" w:rsidRDefault="00397A58">
      <w:pPr>
        <w:jc w:val="left"/>
      </w:pPr>
      <w:r>
        <w:t>void p1()</w:t>
      </w:r>
    </w:p>
    <w:p w:rsidR="00397A58" w:rsidRDefault="00397A58">
      <w:pPr>
        <w:jc w:val="left"/>
      </w:pPr>
      <w:r>
        <w:t>{</w:t>
      </w:r>
    </w:p>
    <w:p w:rsidR="00397A58" w:rsidRDefault="00397A58">
      <w:pPr>
        <w:jc w:val="left"/>
      </w:pPr>
      <w:r>
        <w:t xml:space="preserve">   a=a*a;</w:t>
      </w:r>
    </w:p>
    <w:p w:rsidR="00397A58" w:rsidRDefault="00397A58">
      <w:pPr>
        <w:jc w:val="left"/>
      </w:pPr>
      <w:r>
        <w:t xml:space="preserve">   cout&lt;&lt;”(2)a=”&lt;&lt;a&lt;&lt;endl;</w:t>
      </w:r>
    </w:p>
    <w:p w:rsidR="00397A58" w:rsidRDefault="00397A58">
      <w:pPr>
        <w:jc w:val="left"/>
      </w:pPr>
      <w:r>
        <w:t>}</w:t>
      </w:r>
    </w:p>
    <w:p w:rsidR="00397A58" w:rsidRDefault="00397A58">
      <w:pPr>
        <w:jc w:val="left"/>
      </w:pPr>
      <w:r>
        <w:t>void p2()</w:t>
      </w:r>
    </w:p>
    <w:p w:rsidR="00397A58" w:rsidRDefault="00397A58">
      <w:pPr>
        <w:jc w:val="left"/>
      </w:pPr>
      <w:r>
        <w:t>{</w:t>
      </w:r>
    </w:p>
    <w:p w:rsidR="00397A58" w:rsidRDefault="00397A58">
      <w:pPr>
        <w:jc w:val="left"/>
      </w:pPr>
      <w:r>
        <w:t xml:space="preserve">   a=a*a*a;</w:t>
      </w:r>
    </w:p>
    <w:p w:rsidR="00397A58" w:rsidRDefault="00397A58">
      <w:pPr>
        <w:jc w:val="left"/>
      </w:pPr>
      <w:r>
        <w:t xml:space="preserve">   cout&lt;&lt;”(3)a=”&lt;&lt;a&lt;&lt;endl;</w:t>
      </w:r>
    </w:p>
    <w:p w:rsidR="00397A58" w:rsidRDefault="00397A58">
      <w:pPr>
        <w:jc w:val="left"/>
      </w:pPr>
      <w:r>
        <w:t>}</w:t>
      </w:r>
    </w:p>
    <w:p w:rsidR="00397A58" w:rsidRDefault="00397A58">
      <w:pPr>
        <w:jc w:val="left"/>
      </w:pPr>
      <w:r>
        <w:rPr>
          <w:rFonts w:hint="eastAsia"/>
        </w:rPr>
        <w:t>分析：</w:t>
      </w:r>
    </w:p>
    <w:p w:rsidR="00397A58" w:rsidRDefault="00397A58">
      <w:pPr>
        <w:jc w:val="left"/>
      </w:pPr>
      <w:r>
        <w:rPr>
          <w:rFonts w:hint="eastAsia"/>
        </w:rPr>
        <w:t>全局变量的作用范围是从定义处开始直到本文件结束，因此不论是在主函数、</w:t>
      </w:r>
      <w:r>
        <w:t>p1</w:t>
      </w:r>
      <w:r>
        <w:rPr>
          <w:rFonts w:hint="eastAsia"/>
        </w:rPr>
        <w:t>（）还是在</w:t>
      </w:r>
      <w:r>
        <w:t>p2</w:t>
      </w:r>
      <w:r>
        <w:rPr>
          <w:rFonts w:hint="eastAsia"/>
        </w:rPr>
        <w:t>（）中出现的变量</w:t>
      </w:r>
      <w:r>
        <w:t>a</w:t>
      </w:r>
      <w:r>
        <w:rPr>
          <w:rFonts w:hint="eastAsia"/>
        </w:rPr>
        <w:t>，都属于同一个变量。</w:t>
      </w:r>
    </w:p>
    <w:p w:rsidR="00397A58" w:rsidRDefault="00397A58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7</w:t>
      </w:r>
      <w:r>
        <w:rPr>
          <w:rFonts w:hint="eastAsia"/>
          <w:b/>
          <w:bCs/>
        </w:rPr>
        <w:t>：</w:t>
      </w:r>
      <w:r>
        <w:rPr>
          <w:rFonts w:hint="eastAsia"/>
        </w:rPr>
        <w:t>输入并运行以下程序，分析程序运行结果。</w:t>
      </w:r>
    </w:p>
    <w:p w:rsidR="00397A58" w:rsidRDefault="00397A58">
      <w:pPr>
        <w:jc w:val="left"/>
      </w:pPr>
      <w:r>
        <w:t>#include&lt;iostream.h&gt;</w:t>
      </w:r>
    </w:p>
    <w:p w:rsidR="00397A58" w:rsidRDefault="00397A58">
      <w:pPr>
        <w:jc w:val="left"/>
      </w:pPr>
      <w:r>
        <w:t>void f1();</w:t>
      </w:r>
    </w:p>
    <w:p w:rsidR="00397A58" w:rsidRDefault="00397A58">
      <w:pPr>
        <w:jc w:val="left"/>
      </w:pPr>
      <w:r>
        <w:t>void f2();</w:t>
      </w:r>
    </w:p>
    <w:p w:rsidR="00397A58" w:rsidRDefault="00397A58">
      <w:pPr>
        <w:jc w:val="left"/>
      </w:pPr>
      <w:r>
        <w:t>int x=3;</w:t>
      </w:r>
    </w:p>
    <w:p w:rsidR="00397A58" w:rsidRDefault="00397A58">
      <w:pPr>
        <w:jc w:val="left"/>
      </w:pPr>
      <w:r>
        <w:t>void main()</w:t>
      </w:r>
    </w:p>
    <w:p w:rsidR="00397A58" w:rsidRDefault="00397A58">
      <w:pPr>
        <w:jc w:val="left"/>
      </w:pPr>
      <w:r>
        <w:t>{</w:t>
      </w:r>
    </w:p>
    <w:p w:rsidR="00397A58" w:rsidRDefault="00397A58">
      <w:pPr>
        <w:jc w:val="left"/>
      </w:pPr>
      <w:r>
        <w:t xml:space="preserve">   auto int x=4;</w:t>
      </w:r>
    </w:p>
    <w:p w:rsidR="00397A58" w:rsidRDefault="00397A58">
      <w:pPr>
        <w:jc w:val="left"/>
      </w:pPr>
      <w:r>
        <w:t xml:space="preserve">   cout&lt;&lt;”(1)x=”&lt;&lt;x&lt;&lt;endl;</w:t>
      </w:r>
    </w:p>
    <w:p w:rsidR="00397A58" w:rsidRDefault="00397A58">
      <w:pPr>
        <w:jc w:val="left"/>
      </w:pPr>
      <w:r>
        <w:t xml:space="preserve">   f1();</w:t>
      </w:r>
    </w:p>
    <w:p w:rsidR="00397A58" w:rsidRDefault="00397A58">
      <w:pPr>
        <w:jc w:val="left"/>
      </w:pPr>
      <w:r>
        <w:t xml:space="preserve">   f2();</w:t>
      </w:r>
    </w:p>
    <w:p w:rsidR="00397A58" w:rsidRDefault="00397A58">
      <w:pPr>
        <w:jc w:val="left"/>
      </w:pPr>
      <w:r>
        <w:t xml:space="preserve">   cout&lt;&lt;”(4)x=”&lt;&lt;x&lt;&lt;endl;</w:t>
      </w:r>
    </w:p>
    <w:p w:rsidR="00397A58" w:rsidRDefault="00397A58">
      <w:pPr>
        <w:jc w:val="left"/>
      </w:pPr>
      <w:r>
        <w:t>}</w:t>
      </w:r>
    </w:p>
    <w:p w:rsidR="00397A58" w:rsidRDefault="00397A58">
      <w:pPr>
        <w:jc w:val="left"/>
      </w:pPr>
      <w:r>
        <w:t>void f1()</w:t>
      </w:r>
    </w:p>
    <w:p w:rsidR="00397A58" w:rsidRDefault="00397A58">
      <w:pPr>
        <w:jc w:val="left"/>
      </w:pPr>
      <w:r>
        <w:t>{</w:t>
      </w:r>
    </w:p>
    <w:p w:rsidR="00397A58" w:rsidRDefault="00397A58">
      <w:pPr>
        <w:jc w:val="left"/>
      </w:pPr>
      <w:r>
        <w:t xml:space="preserve">   x+=10;</w:t>
      </w:r>
    </w:p>
    <w:p w:rsidR="00397A58" w:rsidRDefault="00397A58">
      <w:pPr>
        <w:jc w:val="left"/>
      </w:pPr>
      <w:r>
        <w:t xml:space="preserve">   cout&lt;&lt;”(2)x=”&lt;&lt;x&lt;&lt;endl;</w:t>
      </w:r>
    </w:p>
    <w:p w:rsidR="00397A58" w:rsidRDefault="00397A58">
      <w:pPr>
        <w:jc w:val="left"/>
      </w:pPr>
      <w:r>
        <w:t>}</w:t>
      </w:r>
    </w:p>
    <w:p w:rsidR="00397A58" w:rsidRDefault="00397A58">
      <w:pPr>
        <w:jc w:val="left"/>
      </w:pPr>
      <w:r>
        <w:t>void f2()</w:t>
      </w:r>
    </w:p>
    <w:p w:rsidR="00397A58" w:rsidRDefault="00397A58">
      <w:pPr>
        <w:jc w:val="left"/>
      </w:pPr>
      <w:r>
        <w:t>{</w:t>
      </w:r>
    </w:p>
    <w:p w:rsidR="00397A58" w:rsidRDefault="00397A58">
      <w:pPr>
        <w:jc w:val="left"/>
      </w:pPr>
      <w:r>
        <w:t xml:space="preserve">   x+=10;</w:t>
      </w:r>
    </w:p>
    <w:p w:rsidR="00397A58" w:rsidRDefault="00397A58">
      <w:pPr>
        <w:jc w:val="left"/>
      </w:pPr>
      <w:r>
        <w:t xml:space="preserve">   cout&lt;&lt;”(3)x=”&lt;&lt;x&lt;&lt;endl;</w:t>
      </w:r>
    </w:p>
    <w:p w:rsidR="00397A58" w:rsidRDefault="00397A58">
      <w:pPr>
        <w:jc w:val="left"/>
      </w:pPr>
      <w:r>
        <w:t>}</w:t>
      </w:r>
    </w:p>
    <w:p w:rsidR="00397A58" w:rsidRDefault="00397A58">
      <w:pPr>
        <w:jc w:val="left"/>
      </w:pPr>
      <w:r>
        <w:rPr>
          <w:rFonts w:hint="eastAsia"/>
        </w:rPr>
        <w:t>分析：</w:t>
      </w:r>
    </w:p>
    <w:p w:rsidR="00397A58" w:rsidRDefault="00397A58">
      <w:pPr>
        <w:numPr>
          <w:ilvl w:val="0"/>
          <w:numId w:val="6"/>
        </w:numPr>
        <w:jc w:val="left"/>
      </w:pPr>
      <w:r>
        <w:rPr>
          <w:rFonts w:hint="eastAsia"/>
        </w:rPr>
        <w:t>本题在主函数内部和外部都定义有变量</w:t>
      </w:r>
      <w:r>
        <w:t>x,</w:t>
      </w:r>
      <w:r>
        <w:rPr>
          <w:rFonts w:hint="eastAsia"/>
        </w:rPr>
        <w:t>外部定义是全局变量，内部定义的是局部变量，两者名称虽然相同，但属于不同的变量，分配有不同的存储单元。当全局变量和局部变量名称相同时，在局部变量的作用范围内，全局变量被屏蔽。因此在主函数中的</w:t>
      </w:r>
      <w:r>
        <w:t>x</w:t>
      </w:r>
      <w:r>
        <w:rPr>
          <w:rFonts w:hint="eastAsia"/>
        </w:rPr>
        <w:t>是局部变量，而</w:t>
      </w:r>
      <w:r>
        <w:t>f1()</w:t>
      </w:r>
      <w:r>
        <w:rPr>
          <w:rFonts w:hint="eastAsia"/>
        </w:rPr>
        <w:t>和</w:t>
      </w:r>
      <w:r>
        <w:t>f2()</w:t>
      </w:r>
      <w:r>
        <w:rPr>
          <w:rFonts w:hint="eastAsia"/>
        </w:rPr>
        <w:t>中的</w:t>
      </w:r>
      <w:r>
        <w:t>x</w:t>
      </w:r>
      <w:r>
        <w:rPr>
          <w:rFonts w:hint="eastAsia"/>
        </w:rPr>
        <w:t>则是全局变量。</w:t>
      </w:r>
    </w:p>
    <w:p w:rsidR="00397A58" w:rsidRDefault="00397A58">
      <w:pPr>
        <w:numPr>
          <w:ilvl w:val="0"/>
          <w:numId w:val="6"/>
        </w:numPr>
        <w:jc w:val="left"/>
      </w:pPr>
      <w:r>
        <w:rPr>
          <w:rFonts w:hint="eastAsia"/>
        </w:rPr>
        <w:t>定义局部变量时一般缺省关键字“</w:t>
      </w:r>
      <w:r>
        <w:t>auto</w:t>
      </w:r>
      <w:r>
        <w:rPr>
          <w:rFonts w:hint="eastAsia"/>
        </w:rPr>
        <w:t>”</w:t>
      </w:r>
    </w:p>
    <w:p w:rsidR="00397A58" w:rsidRDefault="00397A58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8</w:t>
      </w:r>
      <w:r>
        <w:rPr>
          <w:rFonts w:hint="eastAsia"/>
          <w:b/>
          <w:bCs/>
        </w:rPr>
        <w:t>：</w:t>
      </w:r>
      <w:r>
        <w:rPr>
          <w:rFonts w:hint="eastAsia"/>
        </w:rPr>
        <w:t>输入并运行以下程序，分析程序运行结果。</w:t>
      </w:r>
    </w:p>
    <w:p w:rsidR="00397A58" w:rsidRDefault="00397A58">
      <w:pPr>
        <w:jc w:val="left"/>
      </w:pPr>
      <w:r>
        <w:t>#include&lt;iostream.h&gt;</w:t>
      </w:r>
    </w:p>
    <w:p w:rsidR="00397A58" w:rsidRDefault="00397A58">
      <w:pPr>
        <w:jc w:val="left"/>
      </w:pPr>
      <w:r>
        <w:t>void f(int);</w:t>
      </w:r>
    </w:p>
    <w:p w:rsidR="00397A58" w:rsidRDefault="00397A58">
      <w:pPr>
        <w:jc w:val="left"/>
      </w:pPr>
      <w:r>
        <w:t>void main()</w:t>
      </w:r>
    </w:p>
    <w:p w:rsidR="00397A58" w:rsidRDefault="00397A58">
      <w:pPr>
        <w:jc w:val="left"/>
      </w:pPr>
      <w:r>
        <w:t>{</w:t>
      </w:r>
    </w:p>
    <w:p w:rsidR="00397A58" w:rsidRDefault="00397A58">
      <w:pPr>
        <w:jc w:val="left"/>
      </w:pPr>
      <w:r>
        <w:t xml:space="preserve">  int i;</w:t>
      </w:r>
    </w:p>
    <w:p w:rsidR="00397A58" w:rsidRDefault="00397A58">
      <w:pPr>
        <w:jc w:val="left"/>
      </w:pPr>
      <w:r>
        <w:t xml:space="preserve">  for(i=1;i&lt;=5;i++)</w:t>
      </w:r>
    </w:p>
    <w:p w:rsidR="00397A58" w:rsidRDefault="00397A58">
      <w:pPr>
        <w:jc w:val="left"/>
      </w:pPr>
      <w:r>
        <w:t xml:space="preserve">  f(i);</w:t>
      </w:r>
    </w:p>
    <w:p w:rsidR="00397A58" w:rsidRDefault="00397A58">
      <w:pPr>
        <w:jc w:val="left"/>
      </w:pPr>
      <w:r>
        <w:t>}</w:t>
      </w:r>
    </w:p>
    <w:p w:rsidR="00397A58" w:rsidRDefault="00397A58">
      <w:pPr>
        <w:jc w:val="left"/>
      </w:pPr>
      <w:r>
        <w:t>void f(int j)</w:t>
      </w:r>
    </w:p>
    <w:p w:rsidR="00397A58" w:rsidRDefault="00397A58">
      <w:pPr>
        <w:jc w:val="left"/>
      </w:pPr>
      <w:r>
        <w:t>{</w:t>
      </w:r>
    </w:p>
    <w:p w:rsidR="00397A58" w:rsidRDefault="00397A58">
      <w:pPr>
        <w:jc w:val="left"/>
      </w:pPr>
      <w:r>
        <w:t xml:space="preserve">  static int a=100;  /*</w:t>
      </w:r>
      <w:r>
        <w:rPr>
          <w:rFonts w:hint="eastAsia"/>
        </w:rPr>
        <w:t>定义静态局部变量</w:t>
      </w:r>
      <w:r>
        <w:t>*/</w:t>
      </w:r>
    </w:p>
    <w:p w:rsidR="00397A58" w:rsidRDefault="00397A58">
      <w:pPr>
        <w:jc w:val="left"/>
      </w:pPr>
      <w:r>
        <w:t xml:space="preserve">  int k=1;</w:t>
      </w:r>
    </w:p>
    <w:p w:rsidR="00397A58" w:rsidRDefault="00397A58">
      <w:pPr>
        <w:jc w:val="left"/>
      </w:pPr>
      <w:r>
        <w:t xml:space="preserve">  ++k;</w:t>
      </w:r>
    </w:p>
    <w:p w:rsidR="00397A58" w:rsidRDefault="00397A58">
      <w:pPr>
        <w:jc w:val="left"/>
      </w:pPr>
      <w:r>
        <w:t xml:space="preserve">  cout&lt;&lt;a&lt;&lt;”+”&lt;&lt;k&lt;&lt;”+”&lt;&lt;j&lt;&lt;”=”&lt;&lt;a+k+j&lt;&lt;endl;</w:t>
      </w:r>
    </w:p>
    <w:p w:rsidR="00397A58" w:rsidRDefault="00397A58">
      <w:pPr>
        <w:jc w:val="left"/>
      </w:pPr>
      <w:r>
        <w:t xml:space="preserve">  a+=10;</w:t>
      </w:r>
    </w:p>
    <w:p w:rsidR="00397A58" w:rsidRDefault="00397A58">
      <w:pPr>
        <w:jc w:val="left"/>
      </w:pPr>
      <w:r>
        <w:t>}</w:t>
      </w:r>
    </w:p>
    <w:p w:rsidR="00397A58" w:rsidRDefault="00397A58">
      <w:pPr>
        <w:jc w:val="left"/>
      </w:pPr>
      <w:r>
        <w:rPr>
          <w:rFonts w:hint="eastAsia"/>
        </w:rPr>
        <w:t>分析：</w:t>
      </w:r>
    </w:p>
    <w:p w:rsidR="00397A58" w:rsidRDefault="00397A58">
      <w:pPr>
        <w:jc w:val="left"/>
      </w:pPr>
      <w:r>
        <w:rPr>
          <w:rFonts w:hint="eastAsia"/>
        </w:rPr>
        <w:t>静态局部变量的作用范围与局部变量的作用范围相同，也是从定义处开始直到所在的函数末尾结束。但是静态局部变量有一个特点就是其只能被初始化一次，即这种变量会继承上一次的值。</w:t>
      </w:r>
    </w:p>
    <w:p w:rsidR="00397A58" w:rsidRDefault="00397A58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9</w:t>
      </w:r>
      <w:r>
        <w:rPr>
          <w:rFonts w:hint="eastAsia"/>
          <w:b/>
          <w:bCs/>
        </w:rPr>
        <w:t>：</w:t>
      </w:r>
      <w:r>
        <w:rPr>
          <w:rFonts w:hint="eastAsia"/>
        </w:rPr>
        <w:t>请编写一个函数</w:t>
      </w:r>
      <w:r>
        <w:t>fun</w:t>
      </w:r>
      <w:r>
        <w:rPr>
          <w:rFonts w:hint="eastAsia"/>
        </w:rPr>
        <w:t>，它的功能是：求出</w:t>
      </w:r>
      <w:r>
        <w:t>1</w:t>
      </w:r>
      <w:r>
        <w:rPr>
          <w:rFonts w:hint="eastAsia"/>
        </w:rPr>
        <w:t>到</w:t>
      </w:r>
      <w:r>
        <w:t>m</w:t>
      </w:r>
      <w:r>
        <w:rPr>
          <w:rFonts w:hint="eastAsia"/>
        </w:rPr>
        <w:t>之内（含</w:t>
      </w:r>
      <w:r>
        <w:t>m</w:t>
      </w:r>
      <w:r>
        <w:rPr>
          <w:rFonts w:hint="eastAsia"/>
        </w:rPr>
        <w:t>）能被</w:t>
      </w:r>
      <w:r>
        <w:t>7</w:t>
      </w:r>
      <w:r>
        <w:rPr>
          <w:rFonts w:hint="eastAsia"/>
        </w:rPr>
        <w:t>或</w:t>
      </w:r>
      <w:r>
        <w:t>11</w:t>
      </w:r>
      <w:r>
        <w:rPr>
          <w:rFonts w:hint="eastAsia"/>
        </w:rPr>
        <w:t>整除的所有整数并统计这些数的个数</w:t>
      </w:r>
      <w:r>
        <w:t>n</w:t>
      </w:r>
      <w:r>
        <w:rPr>
          <w:rFonts w:hint="eastAsia"/>
        </w:rPr>
        <w:t>。</w:t>
      </w:r>
    </w:p>
    <w:p w:rsidR="00397A58" w:rsidRDefault="00397A58">
      <w:pPr>
        <w:jc w:val="left"/>
      </w:pPr>
      <w:r>
        <w:rPr>
          <w:rFonts w:hint="eastAsia"/>
        </w:rPr>
        <w:t>例如，若传送给</w:t>
      </w:r>
      <w:r>
        <w:t>m</w:t>
      </w:r>
      <w:r>
        <w:rPr>
          <w:rFonts w:hint="eastAsia"/>
        </w:rPr>
        <w:t>的值为</w:t>
      </w:r>
      <w:r>
        <w:t>50</w:t>
      </w:r>
      <w:r>
        <w:rPr>
          <w:rFonts w:hint="eastAsia"/>
        </w:rPr>
        <w:t>，则程序输出：</w:t>
      </w:r>
      <w:r>
        <w:t>7 11 14 21 22 28 33 25 42 44 49     n=11</w:t>
      </w:r>
    </w:p>
    <w:p w:rsidR="00397A58" w:rsidRDefault="00397A58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10</w:t>
      </w:r>
      <w:r>
        <w:rPr>
          <w:rFonts w:hint="eastAsia"/>
          <w:b/>
          <w:bCs/>
        </w:rPr>
        <w:t>：</w:t>
      </w:r>
      <w:r>
        <w:rPr>
          <w:rFonts w:hint="eastAsia"/>
        </w:rPr>
        <w:t>请编写一个函数</w:t>
      </w:r>
      <w:r>
        <w:t xml:space="preserve"> float fun(double h)</w:t>
      </w:r>
      <w:r>
        <w:rPr>
          <w:rFonts w:hint="eastAsia"/>
        </w:rPr>
        <w:t>，函数的功能是对变量</w:t>
      </w:r>
      <w:r>
        <w:t>h</w:t>
      </w:r>
      <w:r>
        <w:rPr>
          <w:rFonts w:hint="eastAsia"/>
        </w:rPr>
        <w:t>中的值保留</w:t>
      </w:r>
      <w:r>
        <w:t>2</w:t>
      </w:r>
      <w:r>
        <w:rPr>
          <w:rFonts w:hint="eastAsia"/>
        </w:rPr>
        <w:t>位小数，并对第三位进行四舍五入（规定</w:t>
      </w:r>
      <w:r>
        <w:t>h</w:t>
      </w:r>
      <w:r>
        <w:rPr>
          <w:rFonts w:hint="eastAsia"/>
        </w:rPr>
        <w:t>中的值为正数）。</w:t>
      </w:r>
    </w:p>
    <w:p w:rsidR="00397A58" w:rsidRDefault="00397A58">
      <w:pPr>
        <w:jc w:val="left"/>
      </w:pPr>
      <w:r>
        <w:rPr>
          <w:rFonts w:hint="eastAsia"/>
        </w:rPr>
        <w:t>例如：若</w:t>
      </w:r>
      <w:r>
        <w:t>h</w:t>
      </w:r>
      <w:r>
        <w:rPr>
          <w:rFonts w:hint="eastAsia"/>
        </w:rPr>
        <w:t>值为</w:t>
      </w:r>
      <w:r>
        <w:t>8.32433</w:t>
      </w:r>
      <w:r>
        <w:rPr>
          <w:rFonts w:hint="eastAsia"/>
        </w:rPr>
        <w:t>，则函数返回</w:t>
      </w:r>
      <w:r>
        <w:t>8.32</w:t>
      </w:r>
      <w:r>
        <w:rPr>
          <w:rFonts w:hint="eastAsia"/>
        </w:rPr>
        <w:t>；若</w:t>
      </w:r>
      <w:r>
        <w:t>h</w:t>
      </w:r>
      <w:r>
        <w:rPr>
          <w:rFonts w:hint="eastAsia"/>
        </w:rPr>
        <w:t>值为</w:t>
      </w:r>
      <w:r>
        <w:t>8.32533</w:t>
      </w:r>
      <w:r>
        <w:rPr>
          <w:rFonts w:hint="eastAsia"/>
        </w:rPr>
        <w:t>，则函数返回</w:t>
      </w:r>
      <w:r>
        <w:t>8.33</w:t>
      </w:r>
      <w:r>
        <w:rPr>
          <w:rFonts w:hint="eastAsia"/>
        </w:rPr>
        <w:t>。</w:t>
      </w:r>
    </w:p>
    <w:p w:rsidR="00397A58" w:rsidRDefault="00397A58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11</w:t>
      </w:r>
      <w:r>
        <w:rPr>
          <w:rFonts w:hint="eastAsia"/>
          <w:b/>
          <w:bCs/>
        </w:rPr>
        <w:t>：</w:t>
      </w:r>
      <w:r>
        <w:rPr>
          <w:rFonts w:hint="eastAsia"/>
        </w:rPr>
        <w:t>编程求一个学生</w:t>
      </w:r>
      <w:r>
        <w:t>n</w:t>
      </w:r>
      <w:r>
        <w:rPr>
          <w:rFonts w:hint="eastAsia"/>
        </w:rPr>
        <w:t>门课程的平均成绩。要求：分别用三个函数实现课程成绩的输入、平均成绩的计算以及输出，课程数</w:t>
      </w:r>
      <w:r>
        <w:t>n</w:t>
      </w:r>
      <w:r>
        <w:rPr>
          <w:rFonts w:hint="eastAsia"/>
        </w:rPr>
        <w:t>在主函数中输入。</w:t>
      </w:r>
    </w:p>
    <w:p w:rsidR="00397A58" w:rsidRDefault="00397A58" w:rsidP="00D12B28">
      <w:pPr>
        <w:numPr>
          <w:ilvl w:val="0"/>
          <w:numId w:val="7"/>
        </w:numPr>
        <w:jc w:val="left"/>
        <w:rPr>
          <w:b/>
          <w:bCs/>
        </w:rPr>
      </w:pPr>
      <w:r>
        <w:rPr>
          <w:rFonts w:hint="eastAsia"/>
          <w:b/>
          <w:bCs/>
        </w:rPr>
        <w:t>实验小结</w:t>
      </w:r>
      <w:bookmarkStart w:id="0" w:name="_GoBack"/>
      <w:bookmarkEnd w:id="0"/>
    </w:p>
    <w:p w:rsidR="00397A58" w:rsidRPr="00D12B28" w:rsidRDefault="00397A58" w:rsidP="00D12B28">
      <w:pPr>
        <w:ind w:firstLineChars="200" w:firstLine="422"/>
        <w:jc w:val="left"/>
        <w:rPr>
          <w:b/>
          <w:bCs/>
        </w:rPr>
      </w:pPr>
      <w:r>
        <w:rPr>
          <w:rFonts w:hint="eastAsia"/>
          <w:b/>
          <w:bCs/>
        </w:rPr>
        <w:t>通过这次实验我</w:t>
      </w:r>
      <w:r>
        <w:rPr>
          <w:rFonts w:hint="eastAsia"/>
        </w:rPr>
        <w:t>熟练了掌握函数的定义和调用方法。熟练掌握了函数实参与形参的对比关系，以及“值传递”的方式。熟练掌握了函数的嵌套调用和递归函数编写的规律。学会了全局变量和局部变量、动态变量和静态变量的概念和使用方法。</w:t>
      </w:r>
    </w:p>
    <w:p w:rsidR="00397A58" w:rsidRPr="00D12B28" w:rsidRDefault="00397A58" w:rsidP="00D12B28">
      <w:pPr>
        <w:ind w:firstLine="420"/>
      </w:pPr>
    </w:p>
    <w:sectPr w:rsidR="00397A58" w:rsidRPr="00D12B28" w:rsidSect="002A1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E8684"/>
    <w:multiLevelType w:val="singleLevel"/>
    <w:tmpl w:val="59BE8684"/>
    <w:lvl w:ilvl="0">
      <w:start w:val="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">
    <w:nsid w:val="59BE9111"/>
    <w:multiLevelType w:val="singleLevel"/>
    <w:tmpl w:val="59BE9111"/>
    <w:lvl w:ilvl="0">
      <w:start w:val="3"/>
      <w:numFmt w:val="chineseCounting"/>
      <w:suff w:val="nothing"/>
      <w:lvlText w:val="%1、"/>
      <w:lvlJc w:val="left"/>
      <w:rPr>
        <w:rFonts w:cs="Times New Roman"/>
      </w:rPr>
    </w:lvl>
  </w:abstractNum>
  <w:abstractNum w:abstractNumId="2">
    <w:nsid w:val="5A0832BC"/>
    <w:multiLevelType w:val="singleLevel"/>
    <w:tmpl w:val="5A0832BC"/>
    <w:lvl w:ilvl="0">
      <w:start w:val="2"/>
      <w:numFmt w:val="chineseCounting"/>
      <w:suff w:val="nothing"/>
      <w:lvlText w:val="%1、"/>
      <w:lvlJc w:val="left"/>
      <w:rPr>
        <w:rFonts w:cs="Times New Roman"/>
      </w:rPr>
    </w:lvl>
  </w:abstractNum>
  <w:abstractNum w:abstractNumId="3">
    <w:nsid w:val="5A116C47"/>
    <w:multiLevelType w:val="singleLevel"/>
    <w:tmpl w:val="5A116C47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4">
    <w:nsid w:val="5A116D65"/>
    <w:multiLevelType w:val="singleLevel"/>
    <w:tmpl w:val="5A116D65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5">
    <w:nsid w:val="5A116F75"/>
    <w:multiLevelType w:val="singleLevel"/>
    <w:tmpl w:val="5A116F75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6">
    <w:nsid w:val="5A11798D"/>
    <w:multiLevelType w:val="singleLevel"/>
    <w:tmpl w:val="5A11798D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1B5C4383"/>
    <w:rsid w:val="002A196C"/>
    <w:rsid w:val="00397A58"/>
    <w:rsid w:val="00874C4D"/>
    <w:rsid w:val="00D12B28"/>
    <w:rsid w:val="00E503D7"/>
    <w:rsid w:val="1B5C4383"/>
    <w:rsid w:val="5DD64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(Web)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96C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A196C"/>
    <w:pPr>
      <w:spacing w:beforeAutospacing="1" w:afterAutospacing="1"/>
      <w:jc w:val="left"/>
    </w:pPr>
    <w:rPr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5</Pages>
  <Words>534</Words>
  <Characters>3046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hasee</cp:lastModifiedBy>
  <cp:revision>2</cp:revision>
  <dcterms:created xsi:type="dcterms:W3CDTF">2017-11-19T11:27:00Z</dcterms:created>
  <dcterms:modified xsi:type="dcterms:W3CDTF">2017-12-17T14:33:00Z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