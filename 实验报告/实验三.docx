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B0" w:rsidRDefault="002334B0">
      <w:pPr>
        <w:jc w:val="center"/>
      </w:pPr>
      <w:r>
        <w:rPr>
          <w:rFonts w:hint="eastAsia"/>
        </w:rPr>
        <w:t>实验三：顺序结构程序设计</w:t>
      </w:r>
    </w:p>
    <w:p w:rsidR="002334B0" w:rsidRDefault="002334B0">
      <w:pPr>
        <w:jc w:val="left"/>
      </w:pPr>
      <w:r>
        <w:t xml:space="preserve"> </w:t>
      </w:r>
      <w:r>
        <w:rPr>
          <w:rFonts w:hint="eastAsia"/>
        </w:rPr>
        <w:t>姓名：杨翔</w:t>
      </w:r>
      <w:r>
        <w:t xml:space="preserve">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2334B0" w:rsidRDefault="002334B0">
      <w:pPr>
        <w:numPr>
          <w:ilvl w:val="0"/>
          <w:numId w:val="1"/>
        </w:numPr>
        <w:jc w:val="left"/>
      </w:pPr>
      <w:r>
        <w:rPr>
          <w:rFonts w:hint="eastAsia"/>
          <w:b/>
          <w:bCs/>
        </w:rPr>
        <w:t>实验目的与要求</w:t>
      </w:r>
      <w:r>
        <w:rPr>
          <w:rFonts w:hint="eastAsia"/>
        </w:rPr>
        <w:t>：</w:t>
      </w:r>
    </w:p>
    <w:p w:rsidR="002334B0" w:rsidRDefault="002334B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熟悉</w:t>
      </w:r>
      <w:r>
        <w:t>I/O</w:t>
      </w:r>
      <w:r>
        <w:rPr>
          <w:rFonts w:hint="eastAsia"/>
        </w:rPr>
        <w:t>流。</w:t>
      </w:r>
    </w:p>
    <w:p w:rsidR="002334B0" w:rsidRDefault="002334B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进一步熟悉</w:t>
      </w:r>
      <w:r>
        <w:t>C</w:t>
      </w:r>
      <w:r>
        <w:rPr>
          <w:rFonts w:hint="eastAsia"/>
        </w:rPr>
        <w:t>语言的基本语句。</w:t>
      </w:r>
    </w:p>
    <w:p w:rsidR="002334B0" w:rsidRDefault="002334B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熟悉顺序结构程序中语句的执行过程。</w:t>
      </w:r>
    </w:p>
    <w:p w:rsidR="002334B0" w:rsidRDefault="002334B0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能设计简单的顺序结构程序。</w:t>
      </w:r>
    </w:p>
    <w:p w:rsidR="002334B0" w:rsidRDefault="002334B0">
      <w:pPr>
        <w:numPr>
          <w:ilvl w:val="0"/>
          <w:numId w:val="3"/>
        </w:numPr>
        <w:jc w:val="left"/>
        <w:rPr>
          <w:b/>
          <w:bCs/>
        </w:rPr>
      </w:pPr>
      <w:r>
        <w:rPr>
          <w:rFonts w:hint="eastAsia"/>
          <w:b/>
          <w:bCs/>
        </w:rPr>
        <w:t>实验步骤与内容：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编写程序：输入任意</w:t>
      </w:r>
      <w:r>
        <w:t>3</w:t>
      </w:r>
      <w:r>
        <w:rPr>
          <w:rFonts w:hint="eastAsia"/>
        </w:rPr>
        <w:t>个整数，求它们的平均值。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  <w:rPr>
          <w:rFonts w:ascii="宋体" w:cs="宋体"/>
        </w:rPr>
      </w:pPr>
      <w:r>
        <w:rPr>
          <w:rFonts w:ascii="宋体" w:cs="宋体"/>
        </w:rPr>
        <w:t>{</w:t>
      </w:r>
    </w:p>
    <w:p w:rsidR="002334B0" w:rsidRDefault="002334B0">
      <w:pPr>
        <w:jc w:val="left"/>
        <w:rPr>
          <w:rFonts w:ascii="宋体" w:cs="宋体"/>
        </w:rPr>
      </w:pPr>
      <w:r>
        <w:rPr>
          <w:rFonts w:ascii="宋体" w:hAnsi="宋体" w:cs="宋体"/>
        </w:rPr>
        <w:t>int num1,num2,num3;</w:t>
      </w:r>
    </w:p>
    <w:p w:rsidR="002334B0" w:rsidRDefault="002334B0">
      <w:pPr>
        <w:jc w:val="left"/>
        <w:rPr>
          <w:rFonts w:ascii="宋体" w:cs="宋体"/>
        </w:rPr>
      </w:pPr>
      <w:r>
        <w:rPr>
          <w:rFonts w:ascii="宋体" w:hAnsi="宋体" w:cs="宋体"/>
        </w:rPr>
        <w:t>float average;</w:t>
      </w:r>
    </w:p>
    <w:p w:rsidR="002334B0" w:rsidRDefault="002334B0">
      <w:pPr>
        <w:jc w:val="left"/>
      </w:pPr>
      <w:r>
        <w:rPr>
          <w:rFonts w:ascii="宋体" w:hAnsi="宋体" w:cs="宋体"/>
        </w:rPr>
        <w:t>cout&lt;&lt;</w:t>
      </w:r>
      <w:r>
        <w:t>”Please input three numbers:”;</w:t>
      </w:r>
    </w:p>
    <w:p w:rsidR="002334B0" w:rsidRDefault="002334B0">
      <w:pPr>
        <w:jc w:val="left"/>
      </w:pPr>
      <w:r>
        <w:t>cin&lt;&lt;num1&lt;&lt;num2&lt;&lt;num3;</w:t>
      </w:r>
    </w:p>
    <w:p w:rsidR="002334B0" w:rsidRDefault="002334B0">
      <w:pPr>
        <w:jc w:val="left"/>
      </w:pPr>
      <w:r>
        <w:t>average=(num1+num2+num3)/3.0;</w:t>
      </w:r>
    </w:p>
    <w:p w:rsidR="002334B0" w:rsidRDefault="002334B0">
      <w:pPr>
        <w:jc w:val="left"/>
      </w:pPr>
      <w:r>
        <w:t>cout&lt;&lt;setiosflags(ios::fixed)&lt;&lt;setprecision(2)&lt;&lt;average&lt;&lt;endl;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ind w:firstLineChars="100" w:firstLine="210"/>
        <w:jc w:val="left"/>
      </w:pPr>
      <w:r>
        <w:rPr>
          <w:rFonts w:hint="eastAsia"/>
        </w:rPr>
        <w:t>在使用</w:t>
      </w:r>
      <w:r>
        <w:t>cin</w:t>
      </w:r>
      <w:r>
        <w:rPr>
          <w:rFonts w:hint="eastAsia"/>
        </w:rPr>
        <w:t>的函数的过程中注意以下规则：</w:t>
      </w:r>
    </w:p>
    <w:p w:rsidR="002334B0" w:rsidRDefault="002334B0">
      <w:pPr>
        <w:ind w:firstLineChars="100" w:firstLine="210"/>
        <w:jc w:val="left"/>
      </w:pPr>
      <w:r>
        <w:rPr>
          <w:rFonts w:hint="eastAsia"/>
        </w:rPr>
        <w:t>输入数据时，如果有多个整形或实行数据要输入，两个数据之间以一个空格或者多个空格间隔，也可用</w:t>
      </w:r>
      <w:r>
        <w:t>Enter</w:t>
      </w:r>
      <w:r>
        <w:rPr>
          <w:rFonts w:hint="eastAsia"/>
        </w:rPr>
        <w:t>键或</w:t>
      </w:r>
      <w:r>
        <w:t>Tab</w:t>
      </w:r>
      <w:r>
        <w:rPr>
          <w:rFonts w:hint="eastAsia"/>
        </w:rPr>
        <w:t>键间隔。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输入并运行以下程序（设将</w:t>
      </w:r>
      <w:r>
        <w:t>x</w:t>
      </w:r>
      <w:r>
        <w:rPr>
          <w:rFonts w:hint="eastAsia"/>
        </w:rPr>
        <w:t>赋值为</w:t>
      </w:r>
      <w:r>
        <w:t>5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赋值为</w:t>
      </w:r>
      <w:r>
        <w:t>6</w:t>
      </w:r>
      <w:r>
        <w:rPr>
          <w:rFonts w:hint="eastAsia"/>
        </w:rPr>
        <w:t>，</w:t>
      </w:r>
      <w:r>
        <w:t>ch1</w:t>
      </w:r>
      <w:r>
        <w:rPr>
          <w:rFonts w:hint="eastAsia"/>
        </w:rPr>
        <w:t>赋值为</w:t>
      </w:r>
      <w:r>
        <w:t>’a’,ch2</w:t>
      </w:r>
      <w:r>
        <w:rPr>
          <w:rFonts w:hint="eastAsia"/>
        </w:rPr>
        <w:t>赋值为</w:t>
      </w:r>
      <w:r>
        <w:t>’b’,ch3</w:t>
      </w:r>
      <w:r>
        <w:rPr>
          <w:rFonts w:hint="eastAsia"/>
        </w:rPr>
        <w:t>赋值为</w:t>
      </w:r>
      <w:r>
        <w:t>’c’</w:t>
      </w:r>
      <w:r>
        <w:rPr>
          <w:rFonts w:hint="eastAsia"/>
        </w:rPr>
        <w:t>）。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int x,y;</w:t>
      </w:r>
    </w:p>
    <w:p w:rsidR="002334B0" w:rsidRDefault="002334B0">
      <w:pPr>
        <w:jc w:val="left"/>
      </w:pPr>
      <w:r>
        <w:t>char ch1,ch2,ch3;</w:t>
      </w:r>
    </w:p>
    <w:p w:rsidR="002334B0" w:rsidRDefault="002334B0">
      <w:pPr>
        <w:jc w:val="left"/>
      </w:pPr>
      <w:r>
        <w:t>cin&gt;&gt;x&gt;&gt;y;</w:t>
      </w:r>
    </w:p>
    <w:p w:rsidR="002334B0" w:rsidRDefault="002334B0">
      <w:pPr>
        <w:jc w:val="left"/>
      </w:pPr>
      <w:r>
        <w:t>cout&lt;&lt;”x=”&lt;&lt;x&lt;&lt;”,”&lt;&lt;”y”&lt;&lt;y&lt;&lt;endl;</w:t>
      </w:r>
    </w:p>
    <w:p w:rsidR="002334B0" w:rsidRDefault="002334B0">
      <w:pPr>
        <w:jc w:val="left"/>
      </w:pPr>
      <w:r>
        <w:t>cin&gt;&gt;ch1&gt;&gt;ch2&gt;&gt;ch3;</w:t>
      </w:r>
    </w:p>
    <w:p w:rsidR="002334B0" w:rsidRDefault="002334B0">
      <w:pPr>
        <w:jc w:val="left"/>
      </w:pPr>
      <w:r>
        <w:t>cout&lt;&lt;”ch1=”&lt;&lt;ch1&lt;&lt;”,”&lt;&lt;”ch2=”&lt;&lt;ch2&lt;&lt;”,”&lt;&lt;”ch3=”&lt;&lt;ch3&lt;&lt;endl;</w:t>
      </w:r>
    </w:p>
    <w:p w:rsidR="002334B0" w:rsidRDefault="002334B0">
      <w:pPr>
        <w:jc w:val="left"/>
      </w:pPr>
      <w:r>
        <w:t>cout&lt;&lt;”ch1=”&lt;&lt;(int)ch1&lt;&lt;”,”&lt;&lt;”ch2=”&lt;&lt;(int)ch2&lt;&lt;”,”&lt;&lt;”ch3=”&lt;&lt;(int)ch3&lt;&lt;endl;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numPr>
          <w:ilvl w:val="0"/>
          <w:numId w:val="4"/>
        </w:numPr>
        <w:jc w:val="left"/>
      </w:pPr>
      <w:r>
        <w:rPr>
          <w:rFonts w:hint="eastAsia"/>
        </w:rPr>
        <w:t>在</w:t>
      </w:r>
      <w:r>
        <w:t>cin&gt;&gt;x&gt;&gt;y</w:t>
      </w:r>
      <w:r>
        <w:rPr>
          <w:rFonts w:hint="eastAsia"/>
        </w:rPr>
        <w:t>；语句中输入的数据格式是“</w:t>
      </w:r>
      <w:r>
        <w:t>5</w:t>
      </w:r>
      <w:r>
        <w:rPr>
          <w:rFonts w:hint="eastAsia"/>
        </w:rPr>
        <w:t>空格</w:t>
      </w:r>
      <w:r>
        <w:t>6</w:t>
      </w:r>
      <w:r>
        <w:rPr>
          <w:rFonts w:hint="eastAsia"/>
        </w:rPr>
        <w:t>↙”，同理在</w:t>
      </w:r>
      <w:r>
        <w:t>cin&gt;&gt;ch1&gt;&gt;ch2&gt;&gt;ch3;</w:t>
      </w:r>
      <w:r>
        <w:rPr>
          <w:rFonts w:hint="eastAsia"/>
        </w:rPr>
        <w:t>语句中输入的数据格式是“</w:t>
      </w:r>
      <w:r>
        <w:t>a</w:t>
      </w:r>
      <w:r>
        <w:rPr>
          <w:rFonts w:hint="eastAsia"/>
        </w:rPr>
        <w:t>空格</w:t>
      </w:r>
      <w:r>
        <w:t>b</w:t>
      </w:r>
      <w:r>
        <w:rPr>
          <w:rFonts w:hint="eastAsia"/>
        </w:rPr>
        <w:t>空格</w:t>
      </w:r>
      <w:r>
        <w:t>c</w:t>
      </w:r>
      <w:r>
        <w:rPr>
          <w:rFonts w:hint="eastAsia"/>
        </w:rPr>
        <w:t>↙”。</w:t>
      </w:r>
    </w:p>
    <w:p w:rsidR="002334B0" w:rsidRDefault="002334B0">
      <w:pPr>
        <w:numPr>
          <w:ilvl w:val="0"/>
          <w:numId w:val="4"/>
        </w:numPr>
        <w:jc w:val="left"/>
      </w:pPr>
      <w:r>
        <w:rPr>
          <w:rFonts w:hint="eastAsia"/>
        </w:rPr>
        <w:t>在</w:t>
      </w:r>
      <w:r>
        <w:t>cout&lt;&lt;”x=”&lt;&lt;x&lt;&lt;”,”&lt;&lt;”y”&lt;&lt;y&lt;&lt;endl;</w:t>
      </w:r>
      <w:r>
        <w:rPr>
          <w:rFonts w:hint="eastAsia"/>
        </w:rPr>
        <w:t>语句中</w:t>
      </w:r>
      <w:r>
        <w:t>”x=”</w:t>
      </w:r>
      <w:r>
        <w:rPr>
          <w:rFonts w:hint="eastAsia"/>
        </w:rPr>
        <w:t>和</w:t>
      </w:r>
      <w:r>
        <w:t>”y=”</w:t>
      </w:r>
      <w:r>
        <w:rPr>
          <w:rFonts w:hint="eastAsia"/>
        </w:rPr>
        <w:t>将原样输出。</w:t>
      </w:r>
    </w:p>
    <w:p w:rsidR="002334B0" w:rsidRDefault="002334B0">
      <w:pPr>
        <w:numPr>
          <w:ilvl w:val="0"/>
          <w:numId w:val="4"/>
        </w:numPr>
        <w:jc w:val="left"/>
      </w:pPr>
      <w:r>
        <w:rPr>
          <w:rFonts w:hint="eastAsia"/>
        </w:rPr>
        <w:t>如果输出字符型变量的</w:t>
      </w:r>
      <w:r>
        <w:t>ASCII</w:t>
      </w:r>
      <w:r>
        <w:rPr>
          <w:rFonts w:hint="eastAsia"/>
        </w:rPr>
        <w:t>值，则应在输出前进行强制类型转换。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输入并运行一下程序，分析运算结果。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cout&lt;&lt;setiosflags(ios::right)</w:t>
      </w:r>
    </w:p>
    <w:p w:rsidR="002334B0" w:rsidRDefault="002334B0">
      <w:pPr>
        <w:ind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t>1”</w:t>
        </w:r>
      </w:smartTag>
    </w:p>
    <w:p w:rsidR="002334B0" w:rsidRDefault="002334B0">
      <w:pPr>
        <w:ind w:firstLineChars="200"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t>2”</w:t>
        </w:r>
      </w:smartTag>
    </w:p>
    <w:p w:rsidR="002334B0" w:rsidRDefault="002334B0">
      <w:pPr>
        <w:ind w:firstLineChars="200"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>
          <w:t>3”</w:t>
        </w:r>
      </w:smartTag>
      <w:r>
        <w:t>&lt;&lt;endl;</w:t>
      </w:r>
    </w:p>
    <w:p w:rsidR="002334B0" w:rsidRDefault="002334B0">
      <w:pPr>
        <w:jc w:val="left"/>
      </w:pPr>
      <w:r>
        <w:t>cout&lt;&lt;setiosflags(ios::left)</w:t>
      </w:r>
    </w:p>
    <w:p w:rsidR="002334B0" w:rsidRDefault="002334B0">
      <w:pPr>
        <w:ind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t>1”</w:t>
        </w:r>
      </w:smartTag>
    </w:p>
    <w:p w:rsidR="002334B0" w:rsidRDefault="002334B0">
      <w:pPr>
        <w:ind w:firstLineChars="200"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t>2”</w:t>
        </w:r>
      </w:smartTag>
    </w:p>
    <w:p w:rsidR="002334B0" w:rsidRDefault="002334B0">
      <w:pPr>
        <w:ind w:firstLineChars="200" w:firstLine="420"/>
        <w:jc w:val="left"/>
      </w:pPr>
      <w:r>
        <w:t>&lt;&lt;setw(5)&lt;&lt;”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>
          <w:t>3”</w:t>
        </w:r>
      </w:smartTag>
      <w:r>
        <w:t>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numPr>
          <w:ilvl w:val="0"/>
          <w:numId w:val="5"/>
        </w:numPr>
        <w:jc w:val="left"/>
      </w:pPr>
      <w:r>
        <w:rPr>
          <w:rFonts w:hint="eastAsia"/>
        </w:rPr>
        <w:t>默认时，</w:t>
      </w:r>
      <w:r>
        <w:t>I/O</w:t>
      </w:r>
      <w:r>
        <w:rPr>
          <w:rFonts w:hint="eastAsia"/>
        </w:rPr>
        <w:t>流左对齐字符串，右对齐数值。使用</w:t>
      </w:r>
      <w:r>
        <w:t>setiosflags(ios::right)</w:t>
      </w:r>
      <w:r>
        <w:rPr>
          <w:rFonts w:hint="eastAsia"/>
        </w:rPr>
        <w:t>和</w:t>
      </w:r>
      <w:r>
        <w:t>setiosflags(ios::left)</w:t>
      </w:r>
      <w:r>
        <w:rPr>
          <w:rFonts w:hint="eastAsia"/>
        </w:rPr>
        <w:t>标志，可以控制输出对齐方式。</w:t>
      </w:r>
    </w:p>
    <w:p w:rsidR="002334B0" w:rsidRDefault="002334B0">
      <w:pPr>
        <w:numPr>
          <w:ilvl w:val="0"/>
          <w:numId w:val="5"/>
        </w:numPr>
        <w:jc w:val="left"/>
      </w:pPr>
      <w:r>
        <w:t>Setw(n)</w:t>
      </w:r>
      <w:r>
        <w:rPr>
          <w:rFonts w:hint="eastAsia"/>
        </w:rPr>
        <w:t>函数控制输出数据的宽度，若要求输出数据的宽度大于原数据的宽度则不足的位置应补空格。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输入并运行以下程序，分析运算结果。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cout&lt;&lt;10&lt;&lt;” “&lt;&lt;-20&lt;&lt;endl;</w:t>
      </w:r>
    </w:p>
    <w:p w:rsidR="002334B0" w:rsidRDefault="002334B0">
      <w:pPr>
        <w:jc w:val="left"/>
      </w:pPr>
      <w:r>
        <w:t>cout&lt;&lt;setiosflags(ios::showpos)</w:t>
      </w:r>
    </w:p>
    <w:p w:rsidR="002334B0" w:rsidRDefault="002334B0">
      <w:pPr>
        <w:ind w:firstLine="420"/>
        <w:jc w:val="left"/>
      </w:pPr>
      <w:r>
        <w:t>&lt;&lt;10&lt;&lt;” “&lt;&lt;-20&lt;&lt;endl;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jc w:val="left"/>
      </w:pPr>
      <w:r>
        <w:rPr>
          <w:rFonts w:hint="eastAsia"/>
        </w:rPr>
        <w:t>默认时，</w:t>
      </w:r>
      <w:r>
        <w:t>I/O</w:t>
      </w:r>
      <w:r>
        <w:rPr>
          <w:rFonts w:hint="eastAsia"/>
        </w:rPr>
        <w:t>流仅在负数之前显示值的符号，根据程序的用途，有时也需要在正数之前加上正号，可以用</w:t>
      </w:r>
      <w:r>
        <w:t>setiosflags(ios::showpos)</w:t>
      </w:r>
      <w:r>
        <w:rPr>
          <w:rFonts w:hint="eastAsia"/>
        </w:rPr>
        <w:t>标志。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</w:rPr>
        <w:t>：输入并运行以下程序，分析运算结果。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cout&lt;&lt;10.0/5&lt;&lt;endl;</w:t>
      </w:r>
    </w:p>
    <w:p w:rsidR="002334B0" w:rsidRDefault="002334B0">
      <w:pPr>
        <w:jc w:val="left"/>
      </w:pPr>
      <w:r>
        <w:t>cout&lt;&lt;setiosflags(ios::showpoint)</w:t>
      </w:r>
    </w:p>
    <w:p w:rsidR="002334B0" w:rsidRDefault="002334B0">
      <w:pPr>
        <w:jc w:val="left"/>
      </w:pPr>
      <w:r>
        <w:t>&lt;&lt;10.0/5&lt;&lt;endl;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jc w:val="left"/>
      </w:pPr>
      <w:r>
        <w:rPr>
          <w:rFonts w:hint="eastAsia"/>
        </w:rPr>
        <w:t>当</w:t>
      </w:r>
      <w:r>
        <w:t>cout&lt;&lt;10.0/5&lt;&lt;endl;</w:t>
      </w:r>
      <w:r>
        <w:rPr>
          <w:rFonts w:hint="eastAsia"/>
        </w:rPr>
        <w:t>语句执行时，默认情况下</w:t>
      </w:r>
      <w:r>
        <w:t>I/O</w:t>
      </w:r>
      <w:r>
        <w:rPr>
          <w:rFonts w:hint="eastAsia"/>
        </w:rPr>
        <w:t>流会简单的显示</w:t>
      </w:r>
      <w:r>
        <w:t>2</w:t>
      </w:r>
      <w:r>
        <w:rPr>
          <w:rFonts w:hint="eastAsia"/>
        </w:rPr>
        <w:t>，而非</w:t>
      </w:r>
      <w:r>
        <w:t>2.00000</w:t>
      </w:r>
      <w:r>
        <w:rPr>
          <w:rFonts w:hint="eastAsia"/>
        </w:rPr>
        <w:t>，因为除法的结果是精确的。当需要显示小数点时，可以用</w:t>
      </w:r>
      <w:r>
        <w:t>setiosflags(ios::showpoint)</w:t>
      </w:r>
      <w:r>
        <w:rPr>
          <w:rFonts w:hint="eastAsia"/>
        </w:rPr>
        <w:t>标志。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</w:rPr>
        <w:t>编程实现：从键盘输入圆半径，求圆的周长和面积。请将空白处补充完整。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float r,l,s,pi;</w:t>
      </w:r>
    </w:p>
    <w:p w:rsidR="002334B0" w:rsidRDefault="002334B0">
      <w:pPr>
        <w:jc w:val="left"/>
      </w:pPr>
      <w:r>
        <w:t>_________;</w:t>
      </w:r>
    </w:p>
    <w:p w:rsidR="002334B0" w:rsidRDefault="002334B0">
      <w:pPr>
        <w:jc w:val="left"/>
      </w:pPr>
      <w:r>
        <w:t>pi=3.14159;      /*</w:t>
      </w:r>
      <w:r>
        <w:rPr>
          <w:rFonts w:hint="eastAsia"/>
        </w:rPr>
        <w:t>编译系统不知道圆周率的值，所以必须给</w:t>
      </w:r>
      <w:r>
        <w:t>pi</w:t>
      </w:r>
      <w:r>
        <w:rPr>
          <w:rFonts w:hint="eastAsia"/>
        </w:rPr>
        <w:t>赋值</w:t>
      </w:r>
      <w:r>
        <w:t>*/</w:t>
      </w:r>
    </w:p>
    <w:p w:rsidR="002334B0" w:rsidRDefault="002334B0">
      <w:pPr>
        <w:jc w:val="left"/>
      </w:pPr>
      <w:r>
        <w:t>l=2*pi*r;</w:t>
      </w:r>
    </w:p>
    <w:p w:rsidR="002334B0" w:rsidRDefault="002334B0">
      <w:pPr>
        <w:jc w:val="left"/>
      </w:pPr>
      <w:r>
        <w:t>_________;</w:t>
      </w:r>
    </w:p>
    <w:p w:rsidR="002334B0" w:rsidRDefault="002334B0">
      <w:pPr>
        <w:jc w:val="left"/>
      </w:pPr>
      <w:r>
        <w:t>cout&lt;&lt;setiosflags(ios::fixed)&lt;&lt;setprecision(4)&lt;&lt;”l=”&lt;&lt;setw(8)&lt;&lt;l&lt;&lt;endl;</w:t>
      </w:r>
    </w:p>
    <w:p w:rsidR="002334B0" w:rsidRDefault="002334B0">
      <w:pPr>
        <w:jc w:val="left"/>
      </w:pPr>
      <w:r>
        <w:t>cout&lt;&lt;setiosflags(ios::fixed)&lt;&lt;setprecision(4)&lt;&lt;”s=”&lt;&lt;setw(8)&lt;&lt;s&lt;&lt;endl;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  <w:b/>
          <w:bCs/>
        </w:rPr>
        <w:t>：</w:t>
      </w:r>
      <w:r>
        <w:rPr>
          <w:rFonts w:hint="eastAsia"/>
        </w:rPr>
        <w:t>编译实现：从键盘输入</w:t>
      </w:r>
      <w:r>
        <w:t>2</w:t>
      </w:r>
      <w:r>
        <w:rPr>
          <w:rFonts w:hint="eastAsia"/>
        </w:rPr>
        <w:t>个变量的值，其中</w:t>
      </w:r>
      <w:r>
        <w:t>a=5,b=6,</w:t>
      </w:r>
      <w:r>
        <w:rPr>
          <w:rFonts w:hint="eastAsia"/>
        </w:rPr>
        <w:t>然后将两个变量的值进行交换，使得</w:t>
      </w:r>
      <w:r>
        <w:t>a=6,b=5</w:t>
      </w:r>
      <w:r>
        <w:rPr>
          <w:rFonts w:hint="eastAsia"/>
        </w:rPr>
        <w:t>。</w:t>
      </w:r>
    </w:p>
    <w:p w:rsidR="002334B0" w:rsidRDefault="002334B0">
      <w:pPr>
        <w:jc w:val="left"/>
      </w:pPr>
      <w:r>
        <w:t>#include&lt;iostream.h&gt;</w:t>
      </w:r>
    </w:p>
    <w:p w:rsidR="002334B0" w:rsidRDefault="002334B0">
      <w:pPr>
        <w:jc w:val="left"/>
      </w:pPr>
      <w:r>
        <w:t>#include&lt;iomanip.h&gt;</w:t>
      </w:r>
    </w:p>
    <w:p w:rsidR="002334B0" w:rsidRDefault="002334B0">
      <w:pPr>
        <w:jc w:val="left"/>
      </w:pPr>
      <w:r>
        <w:t>Void main()</w:t>
      </w:r>
    </w:p>
    <w:p w:rsidR="002334B0" w:rsidRDefault="002334B0">
      <w:pPr>
        <w:jc w:val="left"/>
      </w:pPr>
      <w:r>
        <w:t>{</w:t>
      </w:r>
    </w:p>
    <w:p w:rsidR="002334B0" w:rsidRDefault="002334B0">
      <w:pPr>
        <w:jc w:val="left"/>
      </w:pPr>
      <w:r>
        <w:t>int a,b,t;</w:t>
      </w:r>
    </w:p>
    <w:p w:rsidR="002334B0" w:rsidRDefault="002334B0">
      <w:pPr>
        <w:jc w:val="left"/>
      </w:pPr>
      <w:r>
        <w:t>cout&lt;&lt;”Enter a b:”</w:t>
      </w:r>
    </w:p>
    <w:p w:rsidR="002334B0" w:rsidRDefault="002334B0">
      <w:pPr>
        <w:jc w:val="left"/>
      </w:pPr>
      <w:r>
        <w:t>______________;</w:t>
      </w:r>
    </w:p>
    <w:p w:rsidR="002334B0" w:rsidRDefault="002334B0">
      <w:pPr>
        <w:jc w:val="left"/>
      </w:pPr>
      <w:r>
        <w:t>t=a;</w:t>
      </w:r>
    </w:p>
    <w:p w:rsidR="002334B0" w:rsidRDefault="002334B0">
      <w:pPr>
        <w:jc w:val="left"/>
      </w:pPr>
      <w:r>
        <w:t>a=b;</w:t>
      </w:r>
    </w:p>
    <w:p w:rsidR="002334B0" w:rsidRDefault="002334B0">
      <w:pPr>
        <w:jc w:val="left"/>
      </w:pPr>
      <w:r>
        <w:t>______________;</w:t>
      </w:r>
    </w:p>
    <w:p w:rsidR="002334B0" w:rsidRDefault="002334B0">
      <w:pPr>
        <w:jc w:val="left"/>
      </w:pPr>
      <w:r>
        <w:t>cout&lt;&lt;”a=”&lt;&lt;a&lt;&lt;”,”&lt;&lt;”b=”&lt;&lt;b&lt;&lt;endl;</w:t>
      </w:r>
    </w:p>
    <w:p w:rsidR="002334B0" w:rsidRDefault="002334B0">
      <w:pPr>
        <w:jc w:val="left"/>
      </w:pPr>
      <w:r>
        <w:t>}</w:t>
      </w:r>
    </w:p>
    <w:p w:rsidR="002334B0" w:rsidRDefault="002334B0">
      <w:pPr>
        <w:jc w:val="left"/>
      </w:pPr>
      <w:r>
        <w:rPr>
          <w:rFonts w:hint="eastAsia"/>
        </w:rPr>
        <w:t>分析：</w:t>
      </w:r>
    </w:p>
    <w:p w:rsidR="002334B0" w:rsidRDefault="002334B0">
      <w:pPr>
        <w:jc w:val="left"/>
      </w:pPr>
      <w:r>
        <w:rPr>
          <w:rFonts w:hint="eastAsia"/>
        </w:rPr>
        <w:t>该题涉及一个交换变量值的普遍方法：借助中间变量，用以保存即将要被修改的值，使之不被覆盖。思考一个问题，若不借助中间变量</w:t>
      </w:r>
      <w:r>
        <w:t>t</w:t>
      </w:r>
      <w:r>
        <w:rPr>
          <w:rFonts w:hint="eastAsia"/>
        </w:rPr>
        <w:t>，如何使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的值发生交换？修改以上程序并实现。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</w:rPr>
        <w:t>编程实现：输入任意一个</w:t>
      </w:r>
      <w:r>
        <w:t>3</w:t>
      </w:r>
      <w:r>
        <w:rPr>
          <w:rFonts w:hint="eastAsia"/>
        </w:rPr>
        <w:t>位正整数，将其个位数字反序输出（例如：输入</w:t>
      </w:r>
      <w:r>
        <w:t>123</w:t>
      </w:r>
      <w:r>
        <w:rPr>
          <w:rFonts w:hint="eastAsia"/>
        </w:rPr>
        <w:t>，输出</w:t>
      </w:r>
      <w:r>
        <w:t>321</w:t>
      </w:r>
      <w:r>
        <w:rPr>
          <w:rFonts w:hint="eastAsia"/>
        </w:rPr>
        <w:t>）。</w:t>
      </w:r>
    </w:p>
    <w:p w:rsidR="002334B0" w:rsidRDefault="002334B0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</w:rPr>
        <w:t>编程实现：求方程</w:t>
      </w:r>
      <w:r>
        <w:t>ax^2+bx+c=0</w:t>
      </w:r>
      <w:r>
        <w:rPr>
          <w:rFonts w:hint="eastAsia"/>
        </w:rPr>
        <w:t>的实数根（要求：输入实型数</w:t>
      </w:r>
      <w:r>
        <w:t>a,b,c</w:t>
      </w:r>
      <w:r>
        <w:rPr>
          <w:rFonts w:hint="eastAsia"/>
        </w:rPr>
        <w:t>，并使之满足</w:t>
      </w:r>
      <w:r>
        <w:t>a!=0</w:t>
      </w:r>
      <w:r>
        <w:rPr>
          <w:rFonts w:hint="eastAsia"/>
        </w:rPr>
        <w:t>且</w:t>
      </w:r>
      <w:r>
        <w:t>b^2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ac"/>
        </w:smartTagPr>
        <w:r>
          <w:t>-4ac</w:t>
        </w:r>
      </w:smartTag>
      <w:r>
        <w:t>&gt;0</w:t>
      </w:r>
      <w:r>
        <w:rPr>
          <w:rFonts w:hint="eastAsia"/>
        </w:rPr>
        <w:t>）。</w:t>
      </w:r>
    </w:p>
    <w:p w:rsidR="002334B0" w:rsidRDefault="002334B0">
      <w:pPr>
        <w:ind w:firstLineChars="100" w:firstLine="210"/>
        <w:jc w:val="left"/>
      </w:pPr>
      <w:r>
        <w:rPr>
          <w:rFonts w:hint="eastAsia"/>
        </w:rPr>
        <w:t>注意：本题要调用</w:t>
      </w:r>
      <w:r>
        <w:t>sqrt</w:t>
      </w:r>
      <w:r>
        <w:rPr>
          <w:rFonts w:hint="eastAsia"/>
        </w:rPr>
        <w:t>函数（求平方根），所以请在程序的起始处加上头文件包括命令“</w:t>
      </w:r>
      <w:r>
        <w:t>#include”math.h”</w:t>
      </w:r>
      <w:r>
        <w:rPr>
          <w:rFonts w:hint="eastAsia"/>
        </w:rPr>
        <w:t>”</w:t>
      </w:r>
    </w:p>
    <w:p w:rsidR="002334B0" w:rsidRDefault="002334B0">
      <w:pPr>
        <w:jc w:val="left"/>
      </w:pPr>
      <w:bookmarkStart w:id="0" w:name="_GoBack"/>
      <w:r>
        <w:rPr>
          <w:rFonts w:hint="eastAsia"/>
          <w:b/>
          <w:bCs/>
        </w:rPr>
        <w:t>上机题</w:t>
      </w:r>
      <w:r>
        <w:rPr>
          <w:b/>
          <w:bCs/>
        </w:rPr>
        <w:t>10</w:t>
      </w:r>
      <w:bookmarkEnd w:id="0"/>
      <w:r>
        <w:rPr>
          <w:rFonts w:hint="eastAsia"/>
        </w:rPr>
        <w:t>：编程实现：输入三角形的边长，求三角形面积（面积</w:t>
      </w:r>
      <w:r>
        <w:t>=sqrt(s(s-a)(s-b)(s-c)),s=(a+b+c)/2</w:t>
      </w:r>
      <w:r>
        <w:rPr>
          <w:rFonts w:hint="eastAsia"/>
        </w:rPr>
        <w:t>）。</w:t>
      </w:r>
    </w:p>
    <w:p w:rsidR="002334B0" w:rsidRDefault="002334B0">
      <w:pPr>
        <w:numPr>
          <w:ilvl w:val="0"/>
          <w:numId w:val="6"/>
        </w:numPr>
        <w:jc w:val="left"/>
        <w:rPr>
          <w:b/>
          <w:bCs/>
        </w:rPr>
      </w:pPr>
      <w:r>
        <w:rPr>
          <w:rFonts w:hint="eastAsia"/>
          <w:b/>
          <w:bCs/>
        </w:rPr>
        <w:t>实验小结</w:t>
      </w:r>
    </w:p>
    <w:p w:rsidR="002334B0" w:rsidRDefault="002334B0">
      <w:r>
        <w:rPr>
          <w:noProof/>
        </w:rPr>
        <w:pict>
          <v:line id="_x0000_s1026" style="position:absolute;left:0;text-align:left;z-index:251658752" from="363.65pt,5.2pt" to="364.4pt,14.2pt" o:gfxdata="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AtdZ/WAAAACQEAAA8AAAAAAAAAAQAgAAAAIgAAAGRycy9k&#10;b3ducmV2LnhtbFBLAQIUABQAAAAIAIdO4kDpZzF7ywEAAGUDAAAOAAAAAAAAAAEAIAAAACUBAABk&#10;cnMvZTJvRG9jLnhtbFBLBQYAAAAABgAGAFkBAABiBQAAAAA=&#10;" strokeweight=".5pt">
            <v:stroke joinstyle="miter"/>
          </v:line>
        </w:pict>
      </w:r>
      <w:r>
        <w:rPr>
          <w:noProof/>
        </w:rPr>
        <w:pict>
          <v:line id="_x0000_s1027" style="position:absolute;left:0;text-align:left;flip:x;z-index:251657728" from="350.15pt,14.95pt" to="364.4pt,15.7pt" o:gfxdata="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ZPRaHYAAAACQEAAA8AAAAAAAAAAQAgAAAA&#10;IgAAAGRycy9kb3ducmV2LnhtbFBLAQIUABQAAAAIAIdO4kDjwhgr0gEAAG8DAAAOAAAAAAAAAAEA&#10;IAAAACcBAABkcnMvZTJvRG9jLnhtbFBLBQYAAAAABgAGAFkBAABrBQAAAAA=&#10;" strokeweight=".5pt">
            <v:stroke joinstyle="miter"/>
          </v:line>
        </w:pict>
      </w:r>
      <w:r>
        <w:rPr>
          <w:noProof/>
        </w:rPr>
        <w:pict>
          <v:line id="_x0000_s1028" style="position:absolute;left:0;text-align:left;z-index:251656704" from="350.15pt,6.7pt" to="350.15pt,14.2pt" o:gfxdata="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VExXNUAAAAJAQAADwAAAAAAAAABACAAAAAi&#10;AAAAZHJzL2Rvd25yZXYueG1sUEsBAhQAFAAAAAgAh07iQGBXlinUAQAAbQMAAA4AAAAAAAAAAQAg&#10;AAAAJAEAAGRycy9lMm9Eb2MueG1sUEsFBgAAAAAGAAYAWQEAAGoFAAAAAA==&#10;" strokeweight=".5pt">
            <v:stroke joinstyle="miter"/>
          </v:line>
        </w:pict>
      </w:r>
      <w:r>
        <w:t xml:space="preserve">  </w:t>
      </w:r>
      <w:r>
        <w:rPr>
          <w:rFonts w:hint="eastAsia"/>
        </w:rPr>
        <w:t>在这次的实验里，熟悉了</w:t>
      </w:r>
      <w:r>
        <w:t>C</w:t>
      </w:r>
      <w:r>
        <w:rPr>
          <w:rFonts w:hint="eastAsia"/>
        </w:rPr>
        <w:t>语言的基本语句，熟悉了顺序结构程序中语句的执行过程，也让自己对</w:t>
      </w:r>
      <w:r>
        <w:t>c</w:t>
      </w:r>
      <w:r>
        <w:rPr>
          <w:rFonts w:hint="eastAsia"/>
        </w:rPr>
        <w:t>语言程序设计有了更深的理解。</w:t>
      </w:r>
    </w:p>
    <w:sectPr w:rsidR="002334B0" w:rsidSect="00E5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9EC9CC7"/>
    <w:multiLevelType w:val="singleLevel"/>
    <w:tmpl w:val="59EC9CC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>
    <w:nsid w:val="59EC9D00"/>
    <w:multiLevelType w:val="singleLevel"/>
    <w:tmpl w:val="59EC9D00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4">
    <w:nsid w:val="59ECA09F"/>
    <w:multiLevelType w:val="singleLevel"/>
    <w:tmpl w:val="59ECA09F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9ECA266"/>
    <w:multiLevelType w:val="singleLevel"/>
    <w:tmpl w:val="59ECA266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33C0A2D"/>
    <w:rsid w:val="000C36D5"/>
    <w:rsid w:val="002334B0"/>
    <w:rsid w:val="00883B1F"/>
    <w:rsid w:val="00BF77BC"/>
    <w:rsid w:val="00E56102"/>
    <w:rsid w:val="233C0A2D"/>
    <w:rsid w:val="2B73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102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419</Words>
  <Characters>2392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2</cp:revision>
  <dcterms:created xsi:type="dcterms:W3CDTF">2017-10-22T13:20:00Z</dcterms:created>
  <dcterms:modified xsi:type="dcterms:W3CDTF">2017-12-17T14:27:00Z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