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24" w:rsidRDefault="004B2E24">
      <w:pPr>
        <w:jc w:val="center"/>
      </w:pPr>
      <w:r>
        <w:rPr>
          <w:rFonts w:hint="eastAsia"/>
        </w:rPr>
        <w:t>实验八：指针</w:t>
      </w:r>
    </w:p>
    <w:p w:rsidR="004B2E24" w:rsidRDefault="004B2E24">
      <w:pPr>
        <w:jc w:val="left"/>
      </w:pPr>
      <w:r>
        <w:t xml:space="preserve"> </w:t>
      </w:r>
      <w:r>
        <w:rPr>
          <w:rFonts w:hint="eastAsia"/>
        </w:rPr>
        <w:t>姓名：杨翔</w:t>
      </w:r>
      <w:r>
        <w:t xml:space="preserve">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4B2E24" w:rsidRDefault="004B2E24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实验目的与要求：</w:t>
      </w:r>
    </w:p>
    <w:p w:rsidR="004B2E24" w:rsidRDefault="004B2E24">
      <w:pPr>
        <w:numPr>
          <w:ilvl w:val="0"/>
          <w:numId w:val="2"/>
        </w:numPr>
        <w:jc w:val="left"/>
      </w:pPr>
      <w:r>
        <w:rPr>
          <w:rFonts w:hint="eastAsia"/>
        </w:rPr>
        <w:t>掌握地址与指针、指针变量的概念。</w:t>
      </w:r>
    </w:p>
    <w:p w:rsidR="004B2E24" w:rsidRDefault="004B2E24">
      <w:pPr>
        <w:numPr>
          <w:ilvl w:val="0"/>
          <w:numId w:val="2"/>
        </w:numPr>
        <w:jc w:val="left"/>
      </w:pPr>
      <w:r>
        <w:rPr>
          <w:rFonts w:hint="eastAsia"/>
        </w:rPr>
        <w:t>掌握指针的定义、赋值、使用和传递。</w:t>
      </w:r>
    </w:p>
    <w:p w:rsidR="004B2E24" w:rsidRDefault="004B2E24">
      <w:pPr>
        <w:numPr>
          <w:ilvl w:val="0"/>
          <w:numId w:val="2"/>
        </w:numPr>
        <w:jc w:val="left"/>
      </w:pPr>
      <w:r>
        <w:rPr>
          <w:rFonts w:hint="eastAsia"/>
        </w:rPr>
        <w:t>学会正确区分和使用变量的指针和指针变量。</w:t>
      </w:r>
    </w:p>
    <w:p w:rsidR="004B2E24" w:rsidRDefault="004B2E24">
      <w:pPr>
        <w:numPr>
          <w:ilvl w:val="0"/>
          <w:numId w:val="2"/>
        </w:numPr>
        <w:jc w:val="left"/>
      </w:pPr>
      <w:r>
        <w:rPr>
          <w:rFonts w:hint="eastAsia"/>
        </w:rPr>
        <w:t>掌握数组指针和指针数组的使用方法。</w:t>
      </w:r>
    </w:p>
    <w:p w:rsidR="004B2E24" w:rsidRDefault="004B2E24">
      <w:pPr>
        <w:numPr>
          <w:ilvl w:val="0"/>
          <w:numId w:val="2"/>
        </w:numPr>
        <w:jc w:val="left"/>
      </w:pPr>
      <w:r>
        <w:rPr>
          <w:rFonts w:hint="eastAsia"/>
        </w:rPr>
        <w:t>了解指向函数的指针。</w:t>
      </w:r>
    </w:p>
    <w:p w:rsidR="004B2E24" w:rsidRDefault="004B2E24">
      <w:pPr>
        <w:numPr>
          <w:ilvl w:val="0"/>
          <w:numId w:val="3"/>
        </w:numPr>
        <w:jc w:val="left"/>
        <w:rPr>
          <w:b/>
          <w:bCs/>
        </w:rPr>
      </w:pPr>
      <w:r>
        <w:rPr>
          <w:rFonts w:hint="eastAsia"/>
          <w:b/>
          <w:bCs/>
        </w:rPr>
        <w:t>实验步骤与内容：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a,b,c;</w:t>
      </w:r>
    </w:p>
    <w:p w:rsidR="004B2E24" w:rsidRDefault="004B2E24">
      <w:pPr>
        <w:jc w:val="left"/>
      </w:pPr>
      <w:r>
        <w:t>int *p,*q,*t;        /*</w:t>
      </w:r>
      <w:r>
        <w:rPr>
          <w:rFonts w:hint="eastAsia"/>
        </w:rPr>
        <w:t>指针变量定义</w:t>
      </w:r>
      <w:r>
        <w:t>*/</w:t>
      </w:r>
    </w:p>
    <w:p w:rsidR="004B2E24" w:rsidRDefault="004B2E24">
      <w:pPr>
        <w:jc w:val="left"/>
      </w:pPr>
      <w:r>
        <w:t>p=&amp;a;              /*</w:t>
      </w:r>
      <w:r>
        <w:rPr>
          <w:rFonts w:hint="eastAsia"/>
        </w:rPr>
        <w:t>将变量</w:t>
      </w:r>
      <w:r>
        <w:t>a</w:t>
      </w:r>
      <w:r>
        <w:rPr>
          <w:rFonts w:hint="eastAsia"/>
        </w:rPr>
        <w:t>的首地址赋给</w:t>
      </w:r>
      <w:r>
        <w:t>p*/</w:t>
      </w:r>
    </w:p>
    <w:p w:rsidR="004B2E24" w:rsidRDefault="004B2E24">
      <w:pPr>
        <w:jc w:val="left"/>
      </w:pPr>
      <w:r>
        <w:t>q=&amp;b;</w:t>
      </w:r>
    </w:p>
    <w:p w:rsidR="004B2E24" w:rsidRDefault="004B2E24">
      <w:pPr>
        <w:jc w:val="left"/>
      </w:pPr>
      <w:r>
        <w:t>t=&amp;c;</w:t>
      </w:r>
    </w:p>
    <w:p w:rsidR="004B2E24" w:rsidRDefault="004B2E24">
      <w:pPr>
        <w:jc w:val="left"/>
      </w:pPr>
      <w:r>
        <w:t>cin&gt;&gt;a&gt;&gt;b;</w:t>
      </w:r>
    </w:p>
    <w:p w:rsidR="004B2E24" w:rsidRDefault="004B2E24">
      <w:pPr>
        <w:jc w:val="left"/>
      </w:pPr>
      <w:r>
        <w:t>*t=a+b;             /*</w:t>
      </w:r>
      <w:r>
        <w:rPr>
          <w:rFonts w:hint="eastAsia"/>
        </w:rPr>
        <w:t>将</w:t>
      </w:r>
      <w:r>
        <w:t>a+b</w:t>
      </w:r>
      <w:r>
        <w:rPr>
          <w:rFonts w:hint="eastAsia"/>
        </w:rPr>
        <w:t>的和存储在</w:t>
      </w:r>
      <w:r>
        <w:t>t</w:t>
      </w:r>
      <w:r>
        <w:rPr>
          <w:rFonts w:hint="eastAsia"/>
        </w:rPr>
        <w:t>所指向的地址单元内，即存储在</w:t>
      </w:r>
      <w:r>
        <w:t>c</w:t>
      </w:r>
      <w:r>
        <w:rPr>
          <w:rFonts w:hint="eastAsia"/>
        </w:rPr>
        <w:t>中</w:t>
      </w:r>
      <w:r>
        <w:t>*/</w:t>
      </w:r>
    </w:p>
    <w:p w:rsidR="004B2E24" w:rsidRDefault="004B2E24">
      <w:pPr>
        <w:jc w:val="left"/>
      </w:pPr>
      <w:r>
        <w:t>cout&lt;&lt;&amp;a&lt;&lt;”,”&lt;&lt;&amp;b&lt;&lt;”,”&lt;&lt;p&lt;&lt;”,”&lt;&lt;q&lt;&lt;endl;/*</w:t>
      </w:r>
      <w:r>
        <w:rPr>
          <w:rFonts w:hint="eastAsia"/>
        </w:rPr>
        <w:t>按十六进制形式输出</w:t>
      </w:r>
      <w:r>
        <w:t>a,b</w:t>
      </w:r>
      <w:r>
        <w:rPr>
          <w:rFonts w:hint="eastAsia"/>
        </w:rPr>
        <w:t>的首地址</w:t>
      </w:r>
      <w:r>
        <w:t>*/</w:t>
      </w:r>
    </w:p>
    <w:p w:rsidR="004B2E24" w:rsidRDefault="004B2E24">
      <w:pPr>
        <w:jc w:val="left"/>
      </w:pPr>
      <w:r>
        <w:t>cout&lt;&lt;&amp;p&lt;&lt;”,”&lt;&lt;&amp;q&lt;&lt;endl;             /*</w:t>
      </w:r>
      <w:r>
        <w:rPr>
          <w:rFonts w:hint="eastAsia"/>
        </w:rPr>
        <w:t>按十六进制形式输出</w:t>
      </w:r>
      <w:r>
        <w:t>p,q</w:t>
      </w:r>
      <w:r>
        <w:rPr>
          <w:rFonts w:hint="eastAsia"/>
        </w:rPr>
        <w:t>的首地址</w:t>
      </w:r>
      <w:r>
        <w:t>*/</w:t>
      </w:r>
    </w:p>
    <w:p w:rsidR="004B2E24" w:rsidRDefault="004B2E24">
      <w:pPr>
        <w:jc w:val="left"/>
      </w:pPr>
      <w:r>
        <w:t>cout&lt;&lt;&amp;a&lt;&lt;”,”&lt;&lt;b&lt;&lt;”,”&lt;&lt;*p&lt;&lt;”,”&lt;&lt;*q&lt;&lt;endl;/*</w:t>
      </w:r>
      <w:r>
        <w:rPr>
          <w:rFonts w:hint="eastAsia"/>
        </w:rPr>
        <w:t>输出</w:t>
      </w:r>
      <w:r>
        <w:t>a,b</w:t>
      </w:r>
      <w:r>
        <w:rPr>
          <w:rFonts w:hint="eastAsia"/>
        </w:rPr>
        <w:t>的值以及</w:t>
      </w:r>
      <w:r>
        <w:t>p,q</w:t>
      </w:r>
      <w:r>
        <w:rPr>
          <w:rFonts w:hint="eastAsia"/>
        </w:rPr>
        <w:t>所指向的地址单元的值</w:t>
      </w:r>
      <w:r>
        <w:t>*/</w:t>
      </w:r>
    </w:p>
    <w:p w:rsidR="004B2E24" w:rsidRDefault="004B2E24">
      <w:pPr>
        <w:jc w:val="left"/>
      </w:pPr>
      <w:r>
        <w:t>cout&lt;&lt;c&lt;&lt;”,”&lt;&lt;*t&lt;&lt;endl;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</w:t>
      </w:r>
    </w:p>
    <w:p w:rsidR="004B2E24" w:rsidRDefault="004B2E24">
      <w:pPr>
        <w:numPr>
          <w:ilvl w:val="0"/>
          <w:numId w:val="4"/>
        </w:numPr>
        <w:jc w:val="left"/>
      </w:pPr>
      <w:r>
        <w:t>p=&amp;a;q=&amp;b;t=&amp;c;</w:t>
      </w:r>
      <w:r>
        <w:rPr>
          <w:rFonts w:hint="eastAsia"/>
        </w:rPr>
        <w:t>三条语句分别将</w:t>
      </w:r>
      <w:r>
        <w:t>a,b,c</w:t>
      </w:r>
      <w:r>
        <w:rPr>
          <w:rFonts w:hint="eastAsia"/>
        </w:rPr>
        <w:t>的首地址赋给指针变量</w:t>
      </w:r>
      <w:r>
        <w:t>p,q,t</w:t>
      </w:r>
      <w:r>
        <w:rPr>
          <w:rFonts w:hint="eastAsia"/>
        </w:rPr>
        <w:t>，因此</w:t>
      </w:r>
      <w:r>
        <w:t>&amp;a</w:t>
      </w:r>
      <w:r>
        <w:rPr>
          <w:rFonts w:hint="eastAsia"/>
        </w:rPr>
        <w:t>与</w:t>
      </w:r>
      <w:r>
        <w:t>p,&amp;b</w:t>
      </w:r>
      <w:r>
        <w:rPr>
          <w:rFonts w:hint="eastAsia"/>
        </w:rPr>
        <w:t>与</w:t>
      </w:r>
      <w:r>
        <w:t>q,&amp;c</w:t>
      </w:r>
      <w:r>
        <w:rPr>
          <w:rFonts w:hint="eastAsia"/>
        </w:rPr>
        <w:t>与</w:t>
      </w:r>
      <w:r>
        <w:t xml:space="preserve"> t</w:t>
      </w:r>
      <w:r>
        <w:rPr>
          <w:rFonts w:hint="eastAsia"/>
        </w:rPr>
        <w:t>是等价的。</w:t>
      </w:r>
    </w:p>
    <w:p w:rsidR="004B2E24" w:rsidRDefault="004B2E24">
      <w:pPr>
        <w:numPr>
          <w:ilvl w:val="0"/>
          <w:numId w:val="4"/>
        </w:numPr>
        <w:jc w:val="left"/>
      </w:pPr>
      <w:r>
        <w:rPr>
          <w:rFonts w:hint="eastAsia"/>
        </w:rPr>
        <w:t>指针变量也是变量，因此他们在内存中也有对应的地址单元，</w:t>
      </w:r>
      <w:r>
        <w:t>&amp;p</w:t>
      </w:r>
      <w:r>
        <w:rPr>
          <w:rFonts w:hint="eastAsia"/>
        </w:rPr>
        <w:t>、</w:t>
      </w:r>
      <w:r>
        <w:t>&amp;q</w:t>
      </w:r>
      <w:r>
        <w:rPr>
          <w:rFonts w:hint="eastAsia"/>
        </w:rPr>
        <w:t>表示指针变量</w:t>
      </w:r>
      <w:r>
        <w:t>p</w:t>
      </w:r>
      <w:r>
        <w:rPr>
          <w:rFonts w:hint="eastAsia"/>
        </w:rPr>
        <w:t>、</w:t>
      </w:r>
      <w:r>
        <w:t>q</w:t>
      </w:r>
      <w:r>
        <w:rPr>
          <w:rFonts w:hint="eastAsia"/>
        </w:rPr>
        <w:t>的首地址。</w:t>
      </w:r>
    </w:p>
    <w:p w:rsidR="004B2E24" w:rsidRDefault="004B2E24">
      <w:pPr>
        <w:numPr>
          <w:ilvl w:val="0"/>
          <w:numId w:val="4"/>
        </w:numPr>
        <w:jc w:val="left"/>
      </w:pPr>
      <w:r>
        <w:t>int *t</w:t>
      </w:r>
      <w:r>
        <w:rPr>
          <w:rFonts w:hint="eastAsia"/>
        </w:rPr>
        <w:t>；定义了一个指向整形变量的指针变量</w:t>
      </w:r>
      <w:r>
        <w:t>t</w:t>
      </w:r>
      <w:r>
        <w:rPr>
          <w:rFonts w:hint="eastAsia"/>
        </w:rPr>
        <w:t>，</w:t>
      </w:r>
      <w:r>
        <w:t>t=&amp;c</w:t>
      </w:r>
      <w:r>
        <w:rPr>
          <w:rFonts w:hint="eastAsia"/>
        </w:rPr>
        <w:t>；表示取变量</w:t>
      </w:r>
      <w:r>
        <w:t>c</w:t>
      </w:r>
      <w:r>
        <w:rPr>
          <w:rFonts w:hint="eastAsia"/>
        </w:rPr>
        <w:t>的地址，在这里</w:t>
      </w:r>
      <w:r>
        <w:t>*t</w:t>
      </w:r>
      <w:r>
        <w:rPr>
          <w:rFonts w:hint="eastAsia"/>
        </w:rPr>
        <w:t>与</w:t>
      </w:r>
      <w:r>
        <w:t>c</w:t>
      </w:r>
      <w:r>
        <w:rPr>
          <w:rFonts w:hint="eastAsia"/>
        </w:rPr>
        <w:t>等价。</w:t>
      </w:r>
      <w:r>
        <w:t>*t=a+b;</w:t>
      </w:r>
      <w:r>
        <w:rPr>
          <w:rFonts w:hint="eastAsia"/>
        </w:rPr>
        <w:t>表示将</w:t>
      </w:r>
      <w:r>
        <w:t>a+b</w:t>
      </w:r>
      <w:r>
        <w:rPr>
          <w:rFonts w:hint="eastAsia"/>
        </w:rPr>
        <w:t>的值存储在</w:t>
      </w:r>
      <w:r>
        <w:t>t</w:t>
      </w:r>
      <w:r>
        <w:rPr>
          <w:rFonts w:hint="eastAsia"/>
        </w:rPr>
        <w:t>指向的地址内，即存储在</w:t>
      </w:r>
      <w:r>
        <w:t>c</w:t>
      </w:r>
      <w:r>
        <w:rPr>
          <w:rFonts w:hint="eastAsia"/>
        </w:rPr>
        <w:t>中。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2:</w:t>
      </w:r>
      <w:r>
        <w:rPr>
          <w:rFonts w:hint="eastAsia"/>
        </w:rPr>
        <w:t>输入并运行以下程序，分析程序运行结果。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#include&lt;iomanip.h&gt;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a[5]={1,2,3,4,5};</w:t>
      </w:r>
    </w:p>
    <w:p w:rsidR="004B2E24" w:rsidRDefault="004B2E24">
      <w:pPr>
        <w:jc w:val="left"/>
      </w:pPr>
      <w:r>
        <w:t>int *p;</w:t>
      </w:r>
    </w:p>
    <w:p w:rsidR="004B2E24" w:rsidRDefault="004B2E24">
      <w:pPr>
        <w:jc w:val="left"/>
      </w:pPr>
      <w:r>
        <w:t>p=a;                /*</w:t>
      </w:r>
      <w:r>
        <w:rPr>
          <w:rFonts w:hint="eastAsia"/>
        </w:rPr>
        <w:t>将数组</w:t>
      </w:r>
      <w:r>
        <w:t>a</w:t>
      </w:r>
      <w:r>
        <w:rPr>
          <w:rFonts w:hint="eastAsia"/>
        </w:rPr>
        <w:t>的首地址赋给</w:t>
      </w:r>
      <w:r>
        <w:t>*p*/</w:t>
      </w:r>
    </w:p>
    <w:p w:rsidR="004B2E24" w:rsidRDefault="004B2E24">
      <w:pPr>
        <w:jc w:val="left"/>
      </w:pPr>
      <w:r>
        <w:t>for(i=0;i&lt;5;i++)</w:t>
      </w:r>
    </w:p>
    <w:p w:rsidR="004B2E24" w:rsidRDefault="004B2E24">
      <w:pPr>
        <w:ind w:firstLineChars="100" w:firstLine="210"/>
        <w:jc w:val="left"/>
      </w:pPr>
      <w:r>
        <w:t>cout&lt;&lt;setw(3)&lt;&lt;a[i];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for(i=0;i&lt;5;i++)</w:t>
      </w:r>
    </w:p>
    <w:p w:rsidR="004B2E24" w:rsidRDefault="004B2E24">
      <w:pPr>
        <w:ind w:firstLineChars="100" w:firstLine="210"/>
        <w:jc w:val="left"/>
      </w:pPr>
      <w:r>
        <w:t>cout&lt;&lt;setw(3)&lt;&lt;*(a+i); /*</w:t>
      </w:r>
      <w:r>
        <w:rPr>
          <w:rFonts w:hint="eastAsia"/>
        </w:rPr>
        <w:t>以数组名</w:t>
      </w:r>
      <w:r>
        <w:t>a</w:t>
      </w:r>
      <w:r>
        <w:rPr>
          <w:rFonts w:hint="eastAsia"/>
        </w:rPr>
        <w:t>为基地址，</w:t>
      </w:r>
      <w:r>
        <w:t>i</w:t>
      </w:r>
      <w:r>
        <w:rPr>
          <w:rFonts w:hint="eastAsia"/>
        </w:rPr>
        <w:t>为偏移量，依次输出每个数组元素</w:t>
      </w:r>
      <w:r>
        <w:t>*/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for(i=0;i&lt;5;i++)</w:t>
      </w:r>
    </w:p>
    <w:p w:rsidR="004B2E24" w:rsidRDefault="004B2E24">
      <w:pPr>
        <w:ind w:firstLineChars="100" w:firstLine="210"/>
        <w:jc w:val="left"/>
      </w:pPr>
      <w:r>
        <w:t>cout&lt;&lt;setw(3)&lt;&lt;*(p+i); /*</w:t>
      </w:r>
      <w:r>
        <w:rPr>
          <w:rFonts w:hint="eastAsia"/>
        </w:rPr>
        <w:t>通过不变的</w:t>
      </w:r>
      <w:r>
        <w:t>p</w:t>
      </w:r>
      <w:r>
        <w:rPr>
          <w:rFonts w:hint="eastAsia"/>
        </w:rPr>
        <w:t>和变化的</w:t>
      </w:r>
      <w:r>
        <w:t>i ,</w:t>
      </w:r>
      <w:r>
        <w:rPr>
          <w:rFonts w:hint="eastAsia"/>
        </w:rPr>
        <w:t>使</w:t>
      </w:r>
      <w:r>
        <w:t>*(p+i)</w:t>
      </w:r>
      <w:r>
        <w:rPr>
          <w:rFonts w:hint="eastAsia"/>
        </w:rPr>
        <w:t>依次输出每个数组元素</w:t>
      </w:r>
      <w:r>
        <w:t>*/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for(i=0;i&lt;5;i++)</w:t>
      </w:r>
    </w:p>
    <w:p w:rsidR="004B2E24" w:rsidRDefault="004B2E24">
      <w:pPr>
        <w:ind w:firstLineChars="100" w:firstLine="210"/>
        <w:jc w:val="left"/>
      </w:pPr>
      <w:r>
        <w:t>cout&lt;&lt;setw(3)&lt;&lt;p[i]; /*</w:t>
      </w:r>
      <w:r>
        <w:rPr>
          <w:rFonts w:hint="eastAsia"/>
        </w:rPr>
        <w:t>由于</w:t>
      </w:r>
      <w:r>
        <w:t>p</w:t>
      </w:r>
      <w:r>
        <w:rPr>
          <w:rFonts w:hint="eastAsia"/>
        </w:rPr>
        <w:t>指向数组的起始位置，因此</w:t>
      </w:r>
      <w:r>
        <w:t>p</w:t>
      </w:r>
      <w:r>
        <w:rPr>
          <w:rFonts w:hint="eastAsia"/>
        </w:rPr>
        <w:t>与</w:t>
      </w:r>
      <w:r>
        <w:t>a</w:t>
      </w:r>
      <w:r>
        <w:rPr>
          <w:rFonts w:hint="eastAsia"/>
        </w:rPr>
        <w:t>等价</w:t>
      </w:r>
      <w:r>
        <w:t>*/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for(;p&lt;a+5;p++)</w:t>
      </w:r>
    </w:p>
    <w:p w:rsidR="004B2E24" w:rsidRDefault="004B2E24">
      <w:pPr>
        <w:ind w:firstLineChars="100" w:firstLine="210"/>
        <w:jc w:val="left"/>
      </w:pPr>
      <w:r>
        <w:t>cout&lt;&lt;setw(3)&lt;&lt;*p;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分析：如果</w:t>
      </w:r>
      <w:r>
        <w:t>p</w:t>
      </w:r>
      <w:r>
        <w:rPr>
          <w:rFonts w:hint="eastAsia"/>
        </w:rPr>
        <w:t>指向数组</w:t>
      </w:r>
      <w:r>
        <w:t>a</w:t>
      </w:r>
      <w:r>
        <w:rPr>
          <w:rFonts w:hint="eastAsia"/>
        </w:rPr>
        <w:t>的首地址，那么</w:t>
      </w:r>
      <w:r>
        <w:t>a[i]</w:t>
      </w:r>
      <w:r>
        <w:rPr>
          <w:rFonts w:hint="eastAsia"/>
        </w:rPr>
        <w:t>、</w:t>
      </w:r>
      <w:r>
        <w:t>*(a+i)</w:t>
      </w:r>
      <w:r>
        <w:rPr>
          <w:rFonts w:hint="eastAsia"/>
        </w:rPr>
        <w:t>、</w:t>
      </w:r>
      <w:r>
        <w:t>*(p+i)</w:t>
      </w:r>
      <w:r>
        <w:rPr>
          <w:rFonts w:hint="eastAsia"/>
        </w:rPr>
        <w:t>、</w:t>
      </w:r>
      <w:r>
        <w:t>p[i]</w:t>
      </w:r>
      <w:r>
        <w:rPr>
          <w:rFonts w:hint="eastAsia"/>
        </w:rPr>
        <w:t>具有相同的意义，都表示第</w:t>
      </w:r>
      <w:r>
        <w:t>i</w:t>
      </w:r>
      <w:r>
        <w:rPr>
          <w:rFonts w:hint="eastAsia"/>
        </w:rPr>
        <w:t>个数组元素。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#include&lt;iomanip.h&gt;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a[2][3]={{0,1,2},{3,4,5}};</w:t>
      </w:r>
    </w:p>
    <w:p w:rsidR="004B2E24" w:rsidRDefault="004B2E24">
      <w:pPr>
        <w:jc w:val="left"/>
      </w:pPr>
      <w:r>
        <w:t>int k,j,*p;</w:t>
      </w:r>
    </w:p>
    <w:p w:rsidR="004B2E24" w:rsidRDefault="004B2E24">
      <w:pPr>
        <w:jc w:val="left"/>
      </w:pPr>
      <w:r>
        <w:t>for(j=0;j&lt;2;j++)</w:t>
      </w:r>
    </w:p>
    <w:p w:rsidR="004B2E24" w:rsidRDefault="004B2E24">
      <w:pPr>
        <w:ind w:firstLineChars="100" w:firstLine="210"/>
        <w:jc w:val="left"/>
      </w:pPr>
      <w:r>
        <w:t>{</w:t>
      </w:r>
    </w:p>
    <w:p w:rsidR="004B2E24" w:rsidRDefault="004B2E24">
      <w:pPr>
        <w:ind w:firstLine="420"/>
        <w:jc w:val="left"/>
      </w:pPr>
      <w:r>
        <w:t>for(k=0;k&lt;3;k++)</w:t>
      </w:r>
    </w:p>
    <w:p w:rsidR="004B2E24" w:rsidRDefault="004B2E24">
      <w:pPr>
        <w:ind w:firstLine="420"/>
        <w:jc w:val="left"/>
      </w:pPr>
      <w:r>
        <w:t xml:space="preserve">   cout&lt;&lt;set(5)&lt;&lt;*(a[j]+k); /*a[j]</w:t>
      </w:r>
      <w:r>
        <w:rPr>
          <w:rFonts w:hint="eastAsia"/>
        </w:rPr>
        <w:t>是</w:t>
      </w:r>
      <w:r>
        <w:t>j</w:t>
      </w:r>
      <w:r>
        <w:rPr>
          <w:rFonts w:hint="eastAsia"/>
        </w:rPr>
        <w:t>行首地址，</w:t>
      </w:r>
      <w:r>
        <w:t>a[j]+k</w:t>
      </w:r>
      <w:r>
        <w:rPr>
          <w:rFonts w:hint="eastAsia"/>
        </w:rPr>
        <w:t>是</w:t>
      </w:r>
      <w:r>
        <w:t>j</w:t>
      </w:r>
      <w:r>
        <w:rPr>
          <w:rFonts w:hint="eastAsia"/>
        </w:rPr>
        <w:t>行</w:t>
      </w:r>
      <w:r>
        <w:t>k</w:t>
      </w:r>
      <w:r>
        <w:rPr>
          <w:rFonts w:hint="eastAsia"/>
        </w:rPr>
        <w:t>列元素首地址</w:t>
      </w:r>
      <w:r>
        <w:t>*/</w:t>
      </w:r>
    </w:p>
    <w:p w:rsidR="004B2E24" w:rsidRDefault="004B2E24">
      <w:pPr>
        <w:ind w:firstLine="420"/>
        <w:jc w:val="left"/>
      </w:pPr>
      <w:r>
        <w:t>cout&lt;&lt;”\n”;</w:t>
      </w:r>
    </w:p>
    <w:p w:rsidR="004B2E24" w:rsidRDefault="004B2E24">
      <w:pPr>
        <w:ind w:firstLineChars="100" w:firstLine="210"/>
        <w:jc w:val="left"/>
      </w:pPr>
      <w:r>
        <w:t>}</w:t>
      </w:r>
    </w:p>
    <w:p w:rsidR="004B2E24" w:rsidRDefault="004B2E24">
      <w:pPr>
        <w:jc w:val="left"/>
      </w:pPr>
      <w:r>
        <w:t>cout&lt;&lt;”\ n”;</w:t>
      </w:r>
    </w:p>
    <w:p w:rsidR="004B2E24" w:rsidRDefault="004B2E24">
      <w:pPr>
        <w:jc w:val="left"/>
      </w:pPr>
      <w:r>
        <w:t>for(j=0;j&lt;2;j++)</w:t>
      </w:r>
    </w:p>
    <w:p w:rsidR="004B2E24" w:rsidRDefault="004B2E24">
      <w:pPr>
        <w:ind w:firstLineChars="100" w:firstLine="210"/>
        <w:jc w:val="left"/>
      </w:pPr>
      <w:r>
        <w:t>{</w:t>
      </w:r>
    </w:p>
    <w:p w:rsidR="004B2E24" w:rsidRDefault="004B2E24">
      <w:pPr>
        <w:ind w:firstLine="420"/>
        <w:jc w:val="left"/>
      </w:pPr>
      <w:r>
        <w:t>for(k=0;k&lt;3;k++)</w:t>
      </w:r>
    </w:p>
    <w:p w:rsidR="004B2E24" w:rsidRDefault="004B2E24">
      <w:pPr>
        <w:ind w:firstLine="420"/>
        <w:jc w:val="left"/>
      </w:pPr>
      <w:r>
        <w:t xml:space="preserve">   cout&lt;&lt;set(5)&lt;&lt;*(*(a+j)+k); /*</w:t>
      </w:r>
      <w:r>
        <w:rPr>
          <w:rFonts w:hint="eastAsia"/>
        </w:rPr>
        <w:t>（</w:t>
      </w:r>
      <w:r>
        <w:t>a+j</w:t>
      </w:r>
      <w:r>
        <w:rPr>
          <w:rFonts w:hint="eastAsia"/>
        </w:rPr>
        <w:t>）是</w:t>
      </w:r>
      <w:r>
        <w:t>j</w:t>
      </w:r>
      <w:r>
        <w:rPr>
          <w:rFonts w:hint="eastAsia"/>
        </w:rPr>
        <w:t>行首地址，</w:t>
      </w:r>
      <w:r>
        <w:t>*(a+j)+k</w:t>
      </w:r>
      <w:r>
        <w:rPr>
          <w:rFonts w:hint="eastAsia"/>
        </w:rPr>
        <w:t>是</w:t>
      </w:r>
      <w:r>
        <w:t>j</w:t>
      </w:r>
      <w:r>
        <w:rPr>
          <w:rFonts w:hint="eastAsia"/>
        </w:rPr>
        <w:t>行</w:t>
      </w:r>
      <w:r>
        <w:t>k</w:t>
      </w:r>
      <w:r>
        <w:rPr>
          <w:rFonts w:hint="eastAsia"/>
        </w:rPr>
        <w:t>列元素首地址</w:t>
      </w:r>
      <w:r>
        <w:t>*/</w:t>
      </w:r>
    </w:p>
    <w:p w:rsidR="004B2E24" w:rsidRDefault="004B2E24">
      <w:pPr>
        <w:ind w:firstLine="420"/>
        <w:jc w:val="left"/>
      </w:pPr>
      <w:r>
        <w:t>cout&lt;&lt;”\n”;</w:t>
      </w:r>
    </w:p>
    <w:p w:rsidR="004B2E24" w:rsidRDefault="004B2E24">
      <w:pPr>
        <w:ind w:firstLineChars="100" w:firstLine="210"/>
        <w:jc w:val="left"/>
      </w:pPr>
      <w:r>
        <w:t>}</w:t>
      </w:r>
    </w:p>
    <w:p w:rsidR="004B2E24" w:rsidRDefault="004B2E24">
      <w:pPr>
        <w:jc w:val="left"/>
      </w:pPr>
      <w:r>
        <w:t>cout&lt;&lt;”\ n”;</w:t>
      </w:r>
    </w:p>
    <w:p w:rsidR="004B2E24" w:rsidRDefault="004B2E24">
      <w:pPr>
        <w:jc w:val="left"/>
      </w:pPr>
      <w:r>
        <w:t>p=a[0];                    /*p</w:t>
      </w:r>
      <w:r>
        <w:rPr>
          <w:rFonts w:hint="eastAsia"/>
        </w:rPr>
        <w:t>指向数组的第一个元素</w:t>
      </w:r>
      <w:r>
        <w:t>*/</w:t>
      </w:r>
    </w:p>
    <w:p w:rsidR="004B2E24" w:rsidRDefault="004B2E24">
      <w:pPr>
        <w:jc w:val="left"/>
      </w:pPr>
      <w:r>
        <w:t>for(j=0;j&lt;2;j++)</w:t>
      </w:r>
    </w:p>
    <w:p w:rsidR="004B2E24" w:rsidRDefault="004B2E24">
      <w:pPr>
        <w:ind w:firstLineChars="100" w:firstLine="210"/>
        <w:jc w:val="left"/>
      </w:pPr>
      <w:r>
        <w:t>{</w:t>
      </w:r>
    </w:p>
    <w:p w:rsidR="004B2E24" w:rsidRDefault="004B2E24">
      <w:pPr>
        <w:ind w:firstLine="420"/>
        <w:jc w:val="left"/>
      </w:pPr>
      <w:r>
        <w:t>for(k=0;k&lt;3;k++)</w:t>
      </w:r>
    </w:p>
    <w:p w:rsidR="004B2E24" w:rsidRDefault="004B2E24">
      <w:pPr>
        <w:ind w:firstLine="420"/>
        <w:jc w:val="left"/>
      </w:pPr>
      <w:r>
        <w:t xml:space="preserve">   cout&lt;&lt;set(5)&lt;&lt;*(p++);  /*</w:t>
      </w:r>
      <w:r>
        <w:rPr>
          <w:rFonts w:hint="eastAsia"/>
        </w:rPr>
        <w:t>输出</w:t>
      </w:r>
      <w:r>
        <w:t>p</w:t>
      </w:r>
      <w:r>
        <w:rPr>
          <w:rFonts w:hint="eastAsia"/>
        </w:rPr>
        <w:t>所指向元素</w:t>
      </w:r>
      <w:r>
        <w:t>*/</w:t>
      </w:r>
    </w:p>
    <w:p w:rsidR="004B2E24" w:rsidRDefault="004B2E24">
      <w:pPr>
        <w:ind w:firstLine="420"/>
        <w:jc w:val="left"/>
      </w:pPr>
      <w:r>
        <w:t>cout&lt;&lt;”\n”;</w:t>
      </w:r>
    </w:p>
    <w:p w:rsidR="004B2E24" w:rsidRDefault="004B2E24">
      <w:pPr>
        <w:ind w:firstLineChars="100" w:firstLine="210"/>
        <w:jc w:val="left"/>
      </w:pPr>
      <w:r>
        <w:t>}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</w:t>
      </w:r>
    </w:p>
    <w:p w:rsidR="004B2E24" w:rsidRDefault="004B2E24">
      <w:pPr>
        <w:numPr>
          <w:ilvl w:val="0"/>
          <w:numId w:val="5"/>
        </w:numPr>
        <w:jc w:val="left"/>
      </w:pPr>
      <w:r>
        <w:t>a+j, &amp;a[j]</w:t>
      </w:r>
      <w:r>
        <w:rPr>
          <w:rFonts w:hint="eastAsia"/>
        </w:rPr>
        <w:t>指向第</w:t>
      </w:r>
      <w:r>
        <w:t>j</w:t>
      </w:r>
      <w:r>
        <w:rPr>
          <w:rFonts w:hint="eastAsia"/>
        </w:rPr>
        <w:t>行，是指针。</w:t>
      </w:r>
    </w:p>
    <w:p w:rsidR="004B2E24" w:rsidRDefault="004B2E24">
      <w:pPr>
        <w:numPr>
          <w:ilvl w:val="0"/>
          <w:numId w:val="5"/>
        </w:numPr>
        <w:jc w:val="left"/>
      </w:pPr>
      <w:r>
        <w:t>a[j],*(a+j),&amp;a[j][0]</w:t>
      </w:r>
      <w:r>
        <w:rPr>
          <w:rFonts w:hint="eastAsia"/>
        </w:rPr>
        <w:t>指向第</w:t>
      </w:r>
      <w:r>
        <w:t>j</w:t>
      </w:r>
      <w:r>
        <w:rPr>
          <w:rFonts w:hint="eastAsia"/>
        </w:rPr>
        <w:t>行第</w:t>
      </w:r>
      <w:r>
        <w:t>0</w:t>
      </w:r>
      <w:r>
        <w:rPr>
          <w:rFonts w:hint="eastAsia"/>
        </w:rPr>
        <w:t>列，是劣质镇，注意不要认为</w:t>
      </w:r>
      <w:r>
        <w:t>*(a+j)</w:t>
      </w:r>
      <w:r>
        <w:rPr>
          <w:rFonts w:hint="eastAsia"/>
        </w:rPr>
        <w:t>是</w:t>
      </w:r>
      <w:r>
        <w:t>a+j</w:t>
      </w:r>
      <w:r>
        <w:rPr>
          <w:rFonts w:hint="eastAsia"/>
        </w:rPr>
        <w:t>指向的对象，因为在二维数组中</w:t>
      </w:r>
      <w:r>
        <w:t>a+i</w:t>
      </w:r>
      <w:r>
        <w:rPr>
          <w:rFonts w:hint="eastAsia"/>
        </w:rPr>
        <w:t>是指向行，而不指向具体元素。</w:t>
      </w:r>
    </w:p>
    <w:p w:rsidR="004B2E24" w:rsidRDefault="004B2E24">
      <w:pPr>
        <w:numPr>
          <w:ilvl w:val="0"/>
          <w:numId w:val="5"/>
        </w:numPr>
        <w:jc w:val="left"/>
      </w:pPr>
      <w:r>
        <w:t>a[j]+k</w:t>
      </w:r>
      <w:r>
        <w:rPr>
          <w:rFonts w:hint="eastAsia"/>
        </w:rPr>
        <w:t>、</w:t>
      </w:r>
      <w:r>
        <w:t>*(a+j)+k</w:t>
      </w:r>
      <w:r>
        <w:rPr>
          <w:rFonts w:hint="eastAsia"/>
        </w:rPr>
        <w:t>表示第</w:t>
      </w:r>
      <w:r>
        <w:t>j</w:t>
      </w:r>
      <w:r>
        <w:rPr>
          <w:rFonts w:hint="eastAsia"/>
        </w:rPr>
        <w:t>行第</w:t>
      </w:r>
      <w:r>
        <w:t>k</w:t>
      </w:r>
      <w:r>
        <w:rPr>
          <w:rFonts w:hint="eastAsia"/>
        </w:rPr>
        <w:t>列元素的地址。</w:t>
      </w:r>
    </w:p>
    <w:p w:rsidR="004B2E24" w:rsidRDefault="004B2E24">
      <w:pPr>
        <w:numPr>
          <w:ilvl w:val="0"/>
          <w:numId w:val="5"/>
        </w:numPr>
        <w:jc w:val="left"/>
      </w:pPr>
      <w:r>
        <w:t>*</w:t>
      </w:r>
      <w:r>
        <w:rPr>
          <w:rFonts w:hint="eastAsia"/>
        </w:rPr>
        <w:t>（</w:t>
      </w:r>
      <w:r>
        <w:t>a[j]+k</w:t>
      </w:r>
      <w:r>
        <w:rPr>
          <w:rFonts w:hint="eastAsia"/>
        </w:rPr>
        <w:t>）、</w:t>
      </w:r>
      <w:r>
        <w:t>*</w:t>
      </w:r>
      <w:r>
        <w:rPr>
          <w:rFonts w:hint="eastAsia"/>
        </w:rPr>
        <w:t>（</w:t>
      </w:r>
      <w:r>
        <w:t>*</w:t>
      </w:r>
      <w:r>
        <w:rPr>
          <w:rFonts w:hint="eastAsia"/>
        </w:rPr>
        <w:t>（</w:t>
      </w:r>
      <w:r>
        <w:t>a+j</w:t>
      </w:r>
      <w:r>
        <w:rPr>
          <w:rFonts w:hint="eastAsia"/>
        </w:rPr>
        <w:t>）</w:t>
      </w:r>
      <w:r>
        <w:t>+k</w:t>
      </w:r>
      <w:r>
        <w:rPr>
          <w:rFonts w:hint="eastAsia"/>
        </w:rPr>
        <w:t>）表示元素</w:t>
      </w:r>
      <w:r>
        <w:t>a[j][k]</w:t>
      </w:r>
      <w:r>
        <w:rPr>
          <w:rFonts w:hint="eastAsia"/>
        </w:rPr>
        <w:t>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char a[]=”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  <w:r>
        <w:t>”;</w:t>
      </w:r>
    </w:p>
    <w:p w:rsidR="004B2E24" w:rsidRDefault="004B2E24">
      <w:pPr>
        <w:jc w:val="left"/>
      </w:pPr>
      <w:r>
        <w:t>char *p;</w:t>
      </w:r>
    </w:p>
    <w:p w:rsidR="004B2E24" w:rsidRDefault="004B2E24">
      <w:pPr>
        <w:jc w:val="left"/>
      </w:pPr>
      <w:r>
        <w:t>p=a;            /*</w:t>
      </w:r>
      <w:r>
        <w:rPr>
          <w:rFonts w:hint="eastAsia"/>
        </w:rPr>
        <w:t>将字符数组</w:t>
      </w:r>
      <w:r>
        <w:t>a</w:t>
      </w:r>
      <w:r>
        <w:rPr>
          <w:rFonts w:hint="eastAsia"/>
        </w:rPr>
        <w:t>的首地址赋给</w:t>
      </w:r>
      <w:r>
        <w:t>p*/</w:t>
      </w:r>
    </w:p>
    <w:p w:rsidR="004B2E24" w:rsidRDefault="004B2E24">
      <w:pPr>
        <w:jc w:val="left"/>
      </w:pPr>
      <w:r>
        <w:t>cout&lt;&lt;*p&lt;&lt;”,”&lt;&lt;*(p+2)&lt;&lt;endl;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  <w:r>
        <w:rPr>
          <w:rFonts w:hint="eastAsia"/>
        </w:rPr>
        <w:t>完成以下程序的上机调试，分析程序运行结果。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#include&lt;iomanip.h&gt;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a[6],i;</w:t>
      </w:r>
    </w:p>
    <w:p w:rsidR="004B2E24" w:rsidRDefault="004B2E24">
      <w:pPr>
        <w:jc w:val="left"/>
      </w:pPr>
      <w:r>
        <w:t>_______;</w:t>
      </w:r>
    </w:p>
    <w:p w:rsidR="004B2E24" w:rsidRDefault="004B2E24">
      <w:pPr>
        <w:jc w:val="left"/>
      </w:pPr>
      <w:r>
        <w:t>for(i=0;i&lt;6;i++)</w:t>
      </w:r>
    </w:p>
    <w:p w:rsidR="004B2E24" w:rsidRDefault="004B2E24">
      <w:pPr>
        <w:jc w:val="left"/>
      </w:pPr>
      <w:r>
        <w:t xml:space="preserve">   cin&gt;&gt;_____;</w:t>
      </w:r>
    </w:p>
    <w:p w:rsidR="004B2E24" w:rsidRDefault="004B2E24">
      <w:pPr>
        <w:jc w:val="left"/>
      </w:pPr>
      <w:r>
        <w:t>p=a;</w:t>
      </w:r>
    </w:p>
    <w:p w:rsidR="004B2E24" w:rsidRDefault="004B2E24">
      <w:pPr>
        <w:jc w:val="left"/>
      </w:pPr>
      <w:r>
        <w:t>for(i=0;i&lt;6;i++)</w:t>
      </w:r>
    </w:p>
    <w:p w:rsidR="004B2E24" w:rsidRDefault="004B2E24">
      <w:pPr>
        <w:jc w:val="left"/>
      </w:pPr>
      <w:r>
        <w:t xml:space="preserve">  cout&lt;&lt;setw(3)&lt;&lt;_____;</w:t>
      </w:r>
    </w:p>
    <w:p w:rsidR="004B2E24" w:rsidRDefault="004B2E24">
      <w:pPr>
        <w:jc w:val="left"/>
      </w:pPr>
      <w:r>
        <w:t>cout&lt;&lt;”\n”;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</w:t>
      </w:r>
    </w:p>
    <w:p w:rsidR="004B2E24" w:rsidRDefault="004B2E24">
      <w:pPr>
        <w:numPr>
          <w:ilvl w:val="0"/>
          <w:numId w:val="6"/>
        </w:numPr>
        <w:jc w:val="left"/>
      </w:pPr>
      <w:r>
        <w:rPr>
          <w:rFonts w:hint="eastAsia"/>
        </w:rPr>
        <w:t>以上程序用指针实现一维数组的数据输入与输出。</w:t>
      </w:r>
    </w:p>
    <w:p w:rsidR="004B2E24" w:rsidRDefault="004B2E24">
      <w:pPr>
        <w:numPr>
          <w:ilvl w:val="0"/>
          <w:numId w:val="6"/>
        </w:numPr>
        <w:jc w:val="left"/>
      </w:pPr>
      <w:r>
        <w:rPr>
          <w:rFonts w:hint="eastAsia"/>
        </w:rPr>
        <w:t>如果将以上程序中的语句</w:t>
      </w:r>
      <w:r>
        <w:t>”p=a;”</w:t>
      </w:r>
      <w:r>
        <w:rPr>
          <w:rFonts w:hint="eastAsia"/>
        </w:rPr>
        <w:t>删去，程序运行结果会怎样？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</w:rPr>
        <w:t>完成以下程序的上机调试，将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的对应位置字符中的较大者存放到数组</w:t>
      </w:r>
      <w:r>
        <w:t>c</w:t>
      </w:r>
      <w:r>
        <w:rPr>
          <w:rFonts w:hint="eastAsia"/>
        </w:rPr>
        <w:t>中，分析程序运行结果。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#include”string”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k=0;</w:t>
      </w:r>
    </w:p>
    <w:p w:rsidR="004B2E24" w:rsidRDefault="004B2E24">
      <w:pPr>
        <w:jc w:val="left"/>
      </w:pPr>
      <w:r>
        <w:t>char a[80],b[80]c[80]={‘\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t>0’</w:t>
        </w:r>
      </w:smartTag>
      <w:r>
        <w:t>},*p,*q;</w:t>
      </w:r>
    </w:p>
    <w:p w:rsidR="004B2E24" w:rsidRDefault="004B2E24">
      <w:pPr>
        <w:jc w:val="left"/>
      </w:pPr>
      <w:r>
        <w:t>p=a;q=b;</w:t>
      </w:r>
    </w:p>
    <w:p w:rsidR="004B2E24" w:rsidRDefault="004B2E24">
      <w:pPr>
        <w:jc w:val="left"/>
      </w:pPr>
      <w:r>
        <w:t>gets(a);gets(b);</w:t>
      </w:r>
    </w:p>
    <w:p w:rsidR="004B2E24" w:rsidRDefault="004B2E24">
      <w:pPr>
        <w:jc w:val="left"/>
      </w:pPr>
      <w:r>
        <w:t>while(______)</w:t>
      </w:r>
    </w:p>
    <w:p w:rsidR="004B2E24" w:rsidRDefault="004B2E24">
      <w:pPr>
        <w:jc w:val="left"/>
      </w:pPr>
      <w:r>
        <w:t xml:space="preserve">   {</w:t>
      </w:r>
    </w:p>
    <w:p w:rsidR="004B2E24" w:rsidRDefault="004B2E24">
      <w:pPr>
        <w:jc w:val="left"/>
      </w:pPr>
      <w:r>
        <w:t xml:space="preserve">     if(_______) c[k]=*p;</w:t>
      </w:r>
    </w:p>
    <w:p w:rsidR="004B2E24" w:rsidRDefault="004B2E24">
      <w:pPr>
        <w:jc w:val="left"/>
      </w:pPr>
      <w:r>
        <w:t xml:space="preserve">     else c[k]=*q;</w:t>
      </w:r>
    </w:p>
    <w:p w:rsidR="004B2E24" w:rsidRDefault="004B2E24">
      <w:pPr>
        <w:jc w:val="left"/>
      </w:pPr>
      <w:r>
        <w:t xml:space="preserve">     p++;____;k++;</w:t>
      </w:r>
    </w:p>
    <w:p w:rsidR="004B2E24" w:rsidRDefault="004B2E24">
      <w:pPr>
        <w:ind w:firstLineChars="200" w:firstLine="420"/>
        <w:jc w:val="left"/>
      </w:pPr>
      <w:r>
        <w:t>}</w:t>
      </w:r>
    </w:p>
    <w:p w:rsidR="004B2E24" w:rsidRDefault="004B2E24">
      <w:pPr>
        <w:jc w:val="left"/>
      </w:pPr>
      <w:r>
        <w:t>if(*p!=’\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t>0’</w:t>
        </w:r>
      </w:smartTag>
      <w:r>
        <w:t>) strcat(c,p);</w:t>
      </w:r>
    </w:p>
    <w:p w:rsidR="004B2E24" w:rsidRDefault="004B2E24">
      <w:pPr>
        <w:jc w:val="left"/>
      </w:pPr>
      <w:r>
        <w:t>else strcat(c,p);</w:t>
      </w:r>
    </w:p>
    <w:p w:rsidR="004B2E24" w:rsidRDefault="004B2E24">
      <w:pPr>
        <w:jc w:val="left"/>
      </w:pPr>
      <w:r>
        <w:t>cout&lt;&lt;”arraiy c:”&lt;&lt;c&lt;&lt;endl;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  <w:b/>
          <w:bCs/>
        </w:rPr>
        <w:t>：</w:t>
      </w:r>
      <w:r>
        <w:rPr>
          <w:rFonts w:hint="eastAsia"/>
        </w:rPr>
        <w:t>完成以下程序的上机调试，分析程序运行结果。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void sort(int*,int*);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a,b,*pointer_1,*pointer_2;</w:t>
      </w:r>
    </w:p>
    <w:p w:rsidR="004B2E24" w:rsidRDefault="004B2E24">
      <w:pPr>
        <w:jc w:val="left"/>
      </w:pPr>
      <w:r>
        <w:t>pointer_1=&amp;a;</w:t>
      </w:r>
    </w:p>
    <w:p w:rsidR="004B2E24" w:rsidRDefault="004B2E24">
      <w:pPr>
        <w:jc w:val="left"/>
      </w:pPr>
      <w:r>
        <w:t>pointer_2=&amp;b;</w:t>
      </w:r>
    </w:p>
    <w:p w:rsidR="004B2E24" w:rsidRDefault="004B2E24">
      <w:pPr>
        <w:jc w:val="left"/>
      </w:pPr>
      <w:r>
        <w:t>cout&lt;&lt;”input 2 data:”;</w:t>
      </w:r>
    </w:p>
    <w:p w:rsidR="004B2E24" w:rsidRDefault="004B2E24">
      <w:pPr>
        <w:jc w:val="left"/>
      </w:pPr>
      <w:r>
        <w:t>cin&gt;&gt;a&gt;&gt;b;</w:t>
      </w:r>
    </w:p>
    <w:p w:rsidR="004B2E24" w:rsidRDefault="004B2E24">
      <w:pPr>
        <w:jc w:val="left"/>
      </w:pPr>
      <w:r>
        <w:t>sort(_____);</w:t>
      </w:r>
    </w:p>
    <w:p w:rsidR="004B2E24" w:rsidRDefault="004B2E24">
      <w:pPr>
        <w:jc w:val="left"/>
      </w:pPr>
      <w:r>
        <w:t>cout&lt;&lt;*pointer_1&lt;&lt;”,”&lt;&lt;*pointer_2&lt;&lt;end;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t>void sort(int *p1,int *p2)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*temp;</w:t>
      </w:r>
    </w:p>
    <w:p w:rsidR="004B2E24" w:rsidRDefault="004B2E24">
      <w:pPr>
        <w:jc w:val="left"/>
      </w:pPr>
      <w:r>
        <w:t>temp=p1;</w:t>
      </w:r>
    </w:p>
    <w:p w:rsidR="004B2E24" w:rsidRDefault="004B2E24">
      <w:pPr>
        <w:jc w:val="left"/>
      </w:pPr>
      <w:r>
        <w:t>_______;</w:t>
      </w:r>
    </w:p>
    <w:p w:rsidR="004B2E24" w:rsidRDefault="004B2E24">
      <w:pPr>
        <w:jc w:val="left"/>
      </w:pPr>
      <w:r>
        <w:t>_______;</w:t>
      </w:r>
    </w:p>
    <w:p w:rsidR="004B2E24" w:rsidRDefault="004B2E24">
      <w:pPr>
        <w:jc w:val="left"/>
      </w:pPr>
      <w:r>
        <w:t>cout&lt;&lt;*p1&lt;&lt;”,”&lt;&lt;*p2&lt;&lt;endl;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</w:t>
      </w:r>
    </w:p>
    <w:p w:rsidR="004B2E24" w:rsidRDefault="004B2E24">
      <w:pPr>
        <w:numPr>
          <w:ilvl w:val="0"/>
          <w:numId w:val="7"/>
        </w:numPr>
        <w:jc w:val="left"/>
      </w:pPr>
      <w:r>
        <w:rPr>
          <w:rFonts w:hint="eastAsia"/>
        </w:rPr>
        <w:t>语句“</w:t>
      </w:r>
      <w:r>
        <w:t>temp=p1;</w:t>
      </w:r>
      <w:r>
        <w:rPr>
          <w:rFonts w:hint="eastAsia"/>
        </w:rPr>
        <w:t>”，以及之后的两条语句是交换</w:t>
      </w:r>
      <w:r>
        <w:t>p1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的值。</w:t>
      </w:r>
    </w:p>
    <w:p w:rsidR="004B2E24" w:rsidRDefault="004B2E24">
      <w:pPr>
        <w:numPr>
          <w:ilvl w:val="0"/>
          <w:numId w:val="7"/>
        </w:numPr>
        <w:jc w:val="left"/>
      </w:pPr>
      <w:r>
        <w:rPr>
          <w:rFonts w:hint="eastAsia"/>
        </w:rPr>
        <w:t>通过上体可以得知，试图通过改变形参指针变量</w:t>
      </w:r>
      <w:r>
        <w:t>p1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的值达到改变实参</w:t>
      </w:r>
      <w:r>
        <w:t>a,b</w:t>
      </w:r>
      <w:r>
        <w:rPr>
          <w:rFonts w:hint="eastAsia"/>
        </w:rPr>
        <w:t>的值是行不通的，请修改上面程序，使得能够改变</w:t>
      </w:r>
      <w:r>
        <w:t>main</w:t>
      </w:r>
      <w:r>
        <w:rPr>
          <w:rFonts w:hint="eastAsia"/>
        </w:rPr>
        <w:t>函数中</w:t>
      </w:r>
      <w:r>
        <w:t>a,b</w:t>
      </w:r>
      <w:r>
        <w:rPr>
          <w:rFonts w:hint="eastAsia"/>
        </w:rPr>
        <w:t>的值。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</w:rPr>
        <w:t>完成以下程序的上机调试，分析程序运行结果。</w:t>
      </w:r>
    </w:p>
    <w:p w:rsidR="004B2E24" w:rsidRDefault="004B2E24">
      <w:pPr>
        <w:jc w:val="left"/>
      </w:pPr>
      <w:r>
        <w:t>#include&lt;iostream.h&gt;</w:t>
      </w:r>
    </w:p>
    <w:p w:rsidR="004B2E24" w:rsidRDefault="004B2E24">
      <w:pPr>
        <w:jc w:val="left"/>
      </w:pPr>
      <w:r>
        <w:t>void sort(int*,int*,int*);</w:t>
      </w:r>
    </w:p>
    <w:p w:rsidR="004B2E24" w:rsidRDefault="004B2E24">
      <w:pPr>
        <w:jc w:val="left"/>
      </w:pPr>
      <w:r>
        <w:t>void main()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a,b,c,*pointer_1,*pointer_2,*pointer_3;</w:t>
      </w:r>
    </w:p>
    <w:p w:rsidR="004B2E24" w:rsidRDefault="004B2E24">
      <w:pPr>
        <w:jc w:val="left"/>
      </w:pPr>
      <w:r>
        <w:t>pointer_1=&amp;a;</w:t>
      </w:r>
    </w:p>
    <w:p w:rsidR="004B2E24" w:rsidRDefault="004B2E24">
      <w:pPr>
        <w:jc w:val="left"/>
      </w:pPr>
      <w:r>
        <w:t>pointer_2=&amp;b;</w:t>
      </w:r>
    </w:p>
    <w:p w:rsidR="004B2E24" w:rsidRDefault="004B2E24">
      <w:pPr>
        <w:jc w:val="left"/>
      </w:pPr>
      <w:r>
        <w:t>pointer_3=&amp;c;</w:t>
      </w:r>
    </w:p>
    <w:p w:rsidR="004B2E24" w:rsidRDefault="004B2E24">
      <w:pPr>
        <w:jc w:val="left"/>
      </w:pPr>
      <w:r>
        <w:t>cout&lt;&lt;”input 3 numbers:”;</w:t>
      </w:r>
    </w:p>
    <w:p w:rsidR="004B2E24" w:rsidRDefault="004B2E24">
      <w:pPr>
        <w:jc w:val="left"/>
      </w:pPr>
      <w:r>
        <w:t>cin&gt;&gt;a&gt;&gt;b&gt;&gt;c;</w:t>
      </w:r>
    </w:p>
    <w:p w:rsidR="004B2E24" w:rsidRDefault="004B2E24">
      <w:pPr>
        <w:jc w:val="left"/>
      </w:pPr>
      <w:r>
        <w:t>sort(____________);</w:t>
      </w:r>
    </w:p>
    <w:p w:rsidR="004B2E24" w:rsidRDefault="004B2E24">
      <w:pPr>
        <w:jc w:val="left"/>
      </w:pPr>
      <w:r>
        <w:t>cout&lt;&lt;*pointer_1&lt;&lt;”,”&lt;&lt;*pointer_2&lt;&lt;”,”&lt;&lt;*pointer_3&lt;&lt;endl;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t>void main(int *p1,int *p2,int *p3)</w:t>
      </w:r>
    </w:p>
    <w:p w:rsidR="004B2E24" w:rsidRDefault="004B2E24">
      <w:pPr>
        <w:jc w:val="left"/>
      </w:pPr>
      <w:r>
        <w:t>{</w:t>
      </w:r>
    </w:p>
    <w:p w:rsidR="004B2E24" w:rsidRDefault="004B2E24">
      <w:pPr>
        <w:jc w:val="left"/>
      </w:pPr>
      <w:r>
        <w:t>int t;</w:t>
      </w:r>
    </w:p>
    <w:p w:rsidR="004B2E24" w:rsidRDefault="004B2E24">
      <w:pPr>
        <w:jc w:val="left"/>
      </w:pPr>
      <w:r>
        <w:t>if(*p1&gt;*p2){_______;________;_______;}</w:t>
      </w:r>
    </w:p>
    <w:p w:rsidR="004B2E24" w:rsidRDefault="004B2E24">
      <w:pPr>
        <w:jc w:val="left"/>
      </w:pPr>
      <w:r>
        <w:t>if(*p1&gt;*p3){_______;________;_______;}</w:t>
      </w:r>
    </w:p>
    <w:p w:rsidR="004B2E24" w:rsidRDefault="004B2E24">
      <w:pPr>
        <w:jc w:val="left"/>
      </w:pPr>
      <w:r>
        <w:t>if(*p2&gt;*p3){_______;________;_______;}</w:t>
      </w:r>
    </w:p>
    <w:p w:rsidR="004B2E24" w:rsidRDefault="004B2E24">
      <w:pPr>
        <w:jc w:val="left"/>
      </w:pPr>
      <w:r>
        <w:t>}</w:t>
      </w:r>
    </w:p>
    <w:p w:rsidR="004B2E24" w:rsidRDefault="004B2E24">
      <w:pPr>
        <w:jc w:val="left"/>
      </w:pPr>
      <w:r>
        <w:rPr>
          <w:rFonts w:hint="eastAsia"/>
        </w:rPr>
        <w:t>分析：</w:t>
      </w:r>
      <w:bookmarkStart w:id="0" w:name="_GoBack"/>
      <w:bookmarkEnd w:id="0"/>
    </w:p>
    <w:p w:rsidR="004B2E24" w:rsidRDefault="004B2E24">
      <w:pPr>
        <w:numPr>
          <w:ilvl w:val="0"/>
          <w:numId w:val="8"/>
        </w:numPr>
        <w:jc w:val="left"/>
      </w:pPr>
      <w:r>
        <w:t>sort</w:t>
      </w:r>
      <w:r>
        <w:rPr>
          <w:rFonts w:hint="eastAsia"/>
        </w:rPr>
        <w:t>函数中的三条</w:t>
      </w:r>
      <w:r>
        <w:t>if</w:t>
      </w:r>
      <w:r>
        <w:rPr>
          <w:rFonts w:hint="eastAsia"/>
        </w:rPr>
        <w:t>语句是用来交换指针变量</w:t>
      </w:r>
      <w:r>
        <w:t>p1,p2,p3</w:t>
      </w:r>
      <w:r>
        <w:rPr>
          <w:rFonts w:hint="eastAsia"/>
        </w:rPr>
        <w:t>所指向的变量的值。</w:t>
      </w:r>
    </w:p>
    <w:p w:rsidR="004B2E24" w:rsidRDefault="004B2E24">
      <w:pPr>
        <w:numPr>
          <w:ilvl w:val="0"/>
          <w:numId w:val="8"/>
        </w:numPr>
        <w:jc w:val="left"/>
      </w:pPr>
      <w:r>
        <w:rPr>
          <w:rFonts w:hint="eastAsia"/>
        </w:rPr>
        <w:t>通过改变形参指针变量</w:t>
      </w:r>
      <w:r>
        <w:t>p1,p2,p3</w:t>
      </w:r>
      <w:r>
        <w:rPr>
          <w:rFonts w:hint="eastAsia"/>
        </w:rPr>
        <w:t>所指向变量的值，可以使得实参</w:t>
      </w:r>
      <w:r>
        <w:t>a,b,c</w:t>
      </w:r>
      <w:r>
        <w:rPr>
          <w:rFonts w:hint="eastAsia"/>
        </w:rPr>
        <w:t>的值发生改变。</w:t>
      </w:r>
    </w:p>
    <w:p w:rsidR="004B2E24" w:rsidRDefault="004B2E24">
      <w:pPr>
        <w:numPr>
          <w:ilvl w:val="0"/>
          <w:numId w:val="8"/>
        </w:numPr>
        <w:jc w:val="left"/>
      </w:pPr>
      <w:r>
        <w:rPr>
          <w:rFonts w:hint="eastAsia"/>
        </w:rPr>
        <w:t>如果将上体重的语句“</w:t>
      </w:r>
      <w:r>
        <w:t>int t</w:t>
      </w:r>
      <w:r>
        <w:rPr>
          <w:rFonts w:hint="eastAsia"/>
        </w:rPr>
        <w:t>；”改成“</w:t>
      </w:r>
      <w:r>
        <w:t>int *t;</w:t>
      </w:r>
      <w:r>
        <w:rPr>
          <w:rFonts w:hint="eastAsia"/>
        </w:rPr>
        <w:t>”结果正确吗？为什么？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</w:rPr>
        <w:t>请编写一个函数</w:t>
      </w:r>
      <w:r>
        <w:t>int fun(int*s,int*t,int*k)</w:t>
      </w:r>
      <w:r>
        <w:rPr>
          <w:rFonts w:hint="eastAsia"/>
        </w:rPr>
        <w:t>，用来求出数组的最大元素在数组中的下标，并存放在</w:t>
      </w:r>
      <w:r>
        <w:t>k</w:t>
      </w:r>
      <w:r>
        <w:rPr>
          <w:rFonts w:hint="eastAsia"/>
        </w:rPr>
        <w:t>所指的存储单元中。</w:t>
      </w:r>
    </w:p>
    <w:p w:rsidR="004B2E24" w:rsidRDefault="004B2E24">
      <w:pPr>
        <w:jc w:val="left"/>
      </w:pPr>
      <w:r>
        <w:rPr>
          <w:rFonts w:hint="eastAsia"/>
        </w:rPr>
        <w:t>例如，输入如下整数：</w:t>
      </w:r>
      <w:r>
        <w:t>876 675 896 101 301 401 980 431 451 777</w:t>
      </w:r>
      <w:r>
        <w:rPr>
          <w:rFonts w:hint="eastAsia"/>
        </w:rPr>
        <w:t>，则输出结果为：</w:t>
      </w:r>
      <w:r>
        <w:t>6,980</w:t>
      </w:r>
      <w:r>
        <w:rPr>
          <w:rFonts w:hint="eastAsia"/>
        </w:rPr>
        <w:t>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10</w:t>
      </w:r>
      <w:r>
        <w:rPr>
          <w:rFonts w:hint="eastAsia"/>
          <w:b/>
          <w:bCs/>
        </w:rPr>
        <w:t>：</w:t>
      </w:r>
      <w:r>
        <w:rPr>
          <w:rFonts w:hint="eastAsia"/>
        </w:rPr>
        <w:t>请编写一个函数</w:t>
      </w:r>
      <w:r>
        <w:t>void fun(char *ss),</w:t>
      </w:r>
      <w:r>
        <w:rPr>
          <w:rFonts w:hint="eastAsia"/>
        </w:rPr>
        <w:t>其功能是：将字符串</w:t>
      </w:r>
      <w:r>
        <w:t>ss</w:t>
      </w:r>
      <w:r>
        <w:rPr>
          <w:rFonts w:hint="eastAsia"/>
        </w:rPr>
        <w:t>中所有下标为奇数位置上的字母转换为大写（若该位置上不是字母，则不转换）。</w:t>
      </w:r>
    </w:p>
    <w:p w:rsidR="004B2E24" w:rsidRDefault="004B2E24">
      <w:pPr>
        <w:jc w:val="left"/>
      </w:pPr>
      <w:r>
        <w:rPr>
          <w:rFonts w:hint="eastAsia"/>
        </w:rPr>
        <w:t>例如，若输入</w:t>
      </w:r>
      <w:r>
        <w:t>abc4EFg,</w:t>
      </w:r>
      <w:r>
        <w:rPr>
          <w:rFonts w:hint="eastAsia"/>
        </w:rPr>
        <w:t>则应输出</w:t>
      </w:r>
      <w:r>
        <w:t>aBc4EFg</w:t>
      </w:r>
      <w:r>
        <w:rPr>
          <w:rFonts w:hint="eastAsia"/>
        </w:rPr>
        <w:t>。</w:t>
      </w:r>
    </w:p>
    <w:p w:rsidR="004B2E24" w:rsidRDefault="004B2E2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11</w:t>
      </w:r>
      <w:r>
        <w:rPr>
          <w:rFonts w:hint="eastAsia"/>
          <w:b/>
          <w:bCs/>
        </w:rPr>
        <w:t>：</w:t>
      </w:r>
      <w:r>
        <w:rPr>
          <w:rFonts w:hint="eastAsia"/>
        </w:rPr>
        <w:t>定义函数</w:t>
      </w:r>
      <w:r>
        <w:t>int f(char *x)</w:t>
      </w:r>
      <w:r>
        <w:rPr>
          <w:rFonts w:hint="eastAsia"/>
        </w:rPr>
        <w:t>判断</w:t>
      </w:r>
      <w:r>
        <w:t>x</w:t>
      </w:r>
      <w:r>
        <w:rPr>
          <w:rFonts w:hint="eastAsia"/>
        </w:rPr>
        <w:t>所指的字符串是否为回文，若是则函数返回</w:t>
      </w:r>
      <w:r>
        <w:t>1</w:t>
      </w:r>
      <w:r>
        <w:rPr>
          <w:rFonts w:hint="eastAsia"/>
        </w:rPr>
        <w:t>，否则返回</w:t>
      </w:r>
      <w:r>
        <w:t>0.</w:t>
      </w:r>
    </w:p>
    <w:p w:rsidR="004B2E24" w:rsidRDefault="004B2E24">
      <w:pPr>
        <w:jc w:val="left"/>
      </w:pPr>
      <w:r>
        <w:rPr>
          <w:rFonts w:hint="eastAsia"/>
        </w:rPr>
        <w:t>说明：</w:t>
      </w:r>
    </w:p>
    <w:p w:rsidR="004B2E24" w:rsidRDefault="004B2E24">
      <w:pPr>
        <w:jc w:val="left"/>
      </w:pPr>
      <w:r>
        <w:rPr>
          <w:rFonts w:hint="eastAsia"/>
        </w:rPr>
        <w:t>回文诗之一个字符串顺序输出和逆序输出相同。例如“</w:t>
      </w:r>
      <w:r>
        <w:t>abcddcba</w:t>
      </w:r>
      <w:r>
        <w:rPr>
          <w:rFonts w:hint="eastAsia"/>
        </w:rPr>
        <w:t>”是一个回文。</w:t>
      </w:r>
    </w:p>
    <w:p w:rsidR="004B2E24" w:rsidRDefault="004B2E24">
      <w:pPr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  <w:b/>
          <w:bCs/>
        </w:rPr>
        <w:t>实验小结</w:t>
      </w:r>
    </w:p>
    <w:p w:rsidR="004B2E24" w:rsidRPr="006C5385" w:rsidRDefault="004B2E24" w:rsidP="006C5385">
      <w:pPr>
        <w:tabs>
          <w:tab w:val="left" w:pos="312"/>
        </w:tabs>
        <w:ind w:firstLineChars="200" w:firstLine="420"/>
        <w:jc w:val="left"/>
      </w:pPr>
      <w:r>
        <w:rPr>
          <w:rFonts w:hint="eastAsia"/>
        </w:rPr>
        <w:t>通过这次实验我掌握了地址与指针、指针变量的概念。掌握了指针的定义、赋值、使用和传递。学会了正确区分和使用变量的指针和指针变量。掌握了数组指针和指针数组的使用方法。了解指向函数的指针。</w:t>
      </w:r>
    </w:p>
    <w:p w:rsidR="004B2E24" w:rsidRDefault="004B2E24">
      <w:pPr>
        <w:ind w:firstLine="420"/>
      </w:pPr>
    </w:p>
    <w:sectPr w:rsidR="004B2E24" w:rsidSect="003A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BC"/>
    <w:multiLevelType w:val="singleLevel"/>
    <w:tmpl w:val="5A0832BC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116C47"/>
    <w:multiLevelType w:val="singleLevel"/>
    <w:tmpl w:val="5A116C4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5A27E52B"/>
    <w:multiLevelType w:val="singleLevel"/>
    <w:tmpl w:val="5A27E52B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27EA5D"/>
    <w:multiLevelType w:val="singleLevel"/>
    <w:tmpl w:val="5A27EA5D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A27EC45"/>
    <w:multiLevelType w:val="singleLevel"/>
    <w:tmpl w:val="5A27EC4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7">
    <w:nsid w:val="5A27EEF4"/>
    <w:multiLevelType w:val="singleLevel"/>
    <w:tmpl w:val="5A27EEF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>
    <w:nsid w:val="5A27F08B"/>
    <w:multiLevelType w:val="singleLevel"/>
    <w:tmpl w:val="5A27F08B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B5C4383"/>
    <w:rsid w:val="003A5451"/>
    <w:rsid w:val="00406D94"/>
    <w:rsid w:val="004B2E24"/>
    <w:rsid w:val="005B0A12"/>
    <w:rsid w:val="006C5385"/>
    <w:rsid w:val="075C352A"/>
    <w:rsid w:val="1B5C4383"/>
    <w:rsid w:val="5DD6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5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A5451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628</Words>
  <Characters>3584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2</cp:revision>
  <dcterms:created xsi:type="dcterms:W3CDTF">2017-11-19T11:27:00Z</dcterms:created>
  <dcterms:modified xsi:type="dcterms:W3CDTF">2017-12-17T14:36:00Z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