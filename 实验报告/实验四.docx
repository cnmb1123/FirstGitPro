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EC4" w:rsidRDefault="00741EC4">
      <w:pPr>
        <w:jc w:val="center"/>
      </w:pPr>
      <w:r>
        <w:rPr>
          <w:rFonts w:hint="eastAsia"/>
        </w:rPr>
        <w:t>实验四：选择结构程序设计</w:t>
      </w:r>
    </w:p>
    <w:p w:rsidR="00741EC4" w:rsidRPr="00B37380" w:rsidRDefault="00741EC4">
      <w:pPr>
        <w:jc w:val="left"/>
      </w:pPr>
      <w:r>
        <w:t xml:space="preserve">  </w:t>
      </w:r>
      <w:r>
        <w:rPr>
          <w:rFonts w:hint="eastAsia"/>
        </w:rPr>
        <w:t>姓名：杨翔</w:t>
      </w:r>
      <w:r>
        <w:t xml:space="preserve">     </w:t>
      </w:r>
      <w:r>
        <w:rPr>
          <w:rFonts w:hint="eastAsia"/>
        </w:rPr>
        <w:t>班级：</w:t>
      </w:r>
      <w:r>
        <w:t>15</w:t>
      </w:r>
      <w:r>
        <w:rPr>
          <w:rFonts w:hint="eastAsia"/>
        </w:rPr>
        <w:t>机设</w:t>
      </w:r>
      <w:r>
        <w:t>4</w:t>
      </w:r>
      <w:r>
        <w:rPr>
          <w:rFonts w:hint="eastAsia"/>
        </w:rPr>
        <w:t>班</w:t>
      </w:r>
      <w:r>
        <w:t xml:space="preserve">     </w:t>
      </w:r>
      <w:r>
        <w:rPr>
          <w:rFonts w:hint="eastAsia"/>
        </w:rPr>
        <w:t>学号：</w:t>
      </w:r>
      <w:r>
        <w:t>115040100408</w:t>
      </w:r>
    </w:p>
    <w:p w:rsidR="00741EC4" w:rsidRDefault="00741EC4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实验目的与要求：</w:t>
      </w:r>
    </w:p>
    <w:p w:rsidR="00741EC4" w:rsidRDefault="00741EC4">
      <w:pPr>
        <w:jc w:val="left"/>
      </w:pPr>
      <w:r>
        <w:rPr>
          <w:b/>
          <w:bCs/>
        </w:rPr>
        <w:t xml:space="preserve">   </w:t>
      </w:r>
      <w:r>
        <w:t>1.</w:t>
      </w:r>
      <w:r>
        <w:rPr>
          <w:rFonts w:hint="eastAsia"/>
        </w:rPr>
        <w:t>掌握</w:t>
      </w:r>
      <w:r>
        <w:t>C</w:t>
      </w:r>
      <w:r>
        <w:rPr>
          <w:rFonts w:hint="eastAsia"/>
        </w:rPr>
        <w:t>语言的关系运算符和关系表达式。</w:t>
      </w:r>
    </w:p>
    <w:p w:rsidR="00741EC4" w:rsidRDefault="00741EC4">
      <w:pPr>
        <w:jc w:val="left"/>
      </w:pPr>
      <w:r>
        <w:t xml:space="preserve">   2.</w:t>
      </w:r>
      <w:r>
        <w:rPr>
          <w:rFonts w:hint="eastAsia"/>
        </w:rPr>
        <w:t>掌握逻辑运算符和逻辑表达式，学会表示逻辑值的方法。</w:t>
      </w:r>
    </w:p>
    <w:p w:rsidR="00741EC4" w:rsidRDefault="00741EC4">
      <w:pPr>
        <w:jc w:val="left"/>
      </w:pPr>
      <w:r>
        <w:t xml:space="preserve">   3.</w:t>
      </w:r>
      <w:r>
        <w:rPr>
          <w:rFonts w:hint="eastAsia"/>
        </w:rPr>
        <w:t>熟练掌握条件语句和多分支语句，学习选择结构程序设计的方法及应用。</w:t>
      </w:r>
    </w:p>
    <w:p w:rsidR="00741EC4" w:rsidRDefault="00741EC4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实验步骤与内容：</w:t>
      </w:r>
    </w:p>
    <w:p w:rsidR="00741EC4" w:rsidRDefault="00741EC4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1</w:t>
      </w:r>
      <w:r>
        <w:rPr>
          <w:rFonts w:hint="eastAsia"/>
          <w:b/>
          <w:bCs/>
        </w:rPr>
        <w:t>：</w:t>
      </w:r>
      <w:r>
        <w:rPr>
          <w:rFonts w:hint="eastAsia"/>
        </w:rPr>
        <w:t>编写程序。</w:t>
      </w:r>
    </w:p>
    <w:p w:rsidR="00741EC4" w:rsidRDefault="00741EC4">
      <w:pPr>
        <w:numPr>
          <w:ilvl w:val="0"/>
          <w:numId w:val="2"/>
        </w:numPr>
        <w:jc w:val="left"/>
      </w:pPr>
      <w:r>
        <w:rPr>
          <w:rFonts w:hint="eastAsia"/>
        </w:rPr>
        <w:t>设</w:t>
      </w:r>
      <w:r>
        <w:t>x,t</w:t>
      </w:r>
      <w:r>
        <w:rPr>
          <w:rFonts w:hint="eastAsia"/>
        </w:rPr>
        <w:t>均为</w:t>
      </w:r>
      <w:r>
        <w:t>int</w:t>
      </w:r>
      <w:r>
        <w:rPr>
          <w:rFonts w:hint="eastAsia"/>
        </w:rPr>
        <w:t>型变量，若有</w:t>
      </w:r>
      <w:r>
        <w:t>x=10</w:t>
      </w:r>
      <w:r>
        <w:rPr>
          <w:rFonts w:hint="eastAsia"/>
        </w:rPr>
        <w:t>，则执行语句“</w:t>
      </w:r>
      <w:r>
        <w:t>t=x&amp;&amp;x&gt;10;</w:t>
      </w:r>
      <w:r>
        <w:rPr>
          <w:rFonts w:hint="eastAsia"/>
        </w:rPr>
        <w:t>”后，</w:t>
      </w:r>
      <w:r>
        <w:t>t</w:t>
      </w:r>
      <w:r>
        <w:rPr>
          <w:rFonts w:hint="eastAsia"/>
        </w:rPr>
        <w:t>的值为</w:t>
      </w:r>
      <w:r>
        <w:t>____</w:t>
      </w:r>
      <w:r>
        <w:rPr>
          <w:rFonts w:hint="eastAsia"/>
        </w:rPr>
        <w:t>。</w:t>
      </w:r>
    </w:p>
    <w:p w:rsidR="00741EC4" w:rsidRDefault="00741EC4">
      <w:pPr>
        <w:numPr>
          <w:ilvl w:val="0"/>
          <w:numId w:val="2"/>
        </w:numPr>
        <w:jc w:val="left"/>
      </w:pPr>
      <w:r>
        <w:rPr>
          <w:rFonts w:hint="eastAsia"/>
        </w:rPr>
        <w:t>设</w:t>
      </w:r>
      <w:r>
        <w:t>x,y,t</w:t>
      </w:r>
      <w:r>
        <w:rPr>
          <w:rFonts w:hint="eastAsia"/>
        </w:rPr>
        <w:t>均为</w:t>
      </w:r>
      <w:r>
        <w:t>int</w:t>
      </w:r>
      <w:r>
        <w:rPr>
          <w:rFonts w:hint="eastAsia"/>
        </w:rPr>
        <w:t>型变量，则执行语句“</w:t>
      </w:r>
      <w:r>
        <w:t>x=2;y=0;t=x||(y=y+1);</w:t>
      </w:r>
      <w:r>
        <w:rPr>
          <w:rFonts w:hint="eastAsia"/>
        </w:rPr>
        <w:t>”后，</w:t>
      </w:r>
      <w:r>
        <w:t>t</w:t>
      </w:r>
      <w:r>
        <w:rPr>
          <w:rFonts w:hint="eastAsia"/>
        </w:rPr>
        <w:t>的值为</w:t>
      </w:r>
      <w:r>
        <w:t>_____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>的值为</w:t>
      </w:r>
      <w:r>
        <w:t>_______</w:t>
      </w:r>
      <w:r>
        <w:rPr>
          <w:rFonts w:hint="eastAsia"/>
        </w:rPr>
        <w:t>。</w:t>
      </w:r>
    </w:p>
    <w:p w:rsidR="00741EC4" w:rsidRDefault="00741EC4">
      <w:pPr>
        <w:jc w:val="left"/>
      </w:pPr>
      <w:r>
        <w:rPr>
          <w:rFonts w:hint="eastAsia"/>
        </w:rPr>
        <w:t>分析：</w:t>
      </w:r>
    </w:p>
    <w:p w:rsidR="00741EC4" w:rsidRDefault="00741EC4">
      <w:pPr>
        <w:ind w:firstLine="420"/>
        <w:jc w:val="left"/>
      </w:pPr>
      <w:r>
        <w:t>C</w:t>
      </w:r>
      <w:r>
        <w:rPr>
          <w:rFonts w:hint="eastAsia"/>
        </w:rPr>
        <w:t>语言在进行逻辑运算时，逻辑表达式的值只有两种：</w:t>
      </w:r>
      <w:r>
        <w:t>1</w:t>
      </w:r>
      <w:r>
        <w:rPr>
          <w:rFonts w:hint="eastAsia"/>
        </w:rPr>
        <w:t>（真）或</w:t>
      </w:r>
      <w:r>
        <w:t>0</w:t>
      </w:r>
      <w:r>
        <w:rPr>
          <w:rFonts w:hint="eastAsia"/>
        </w:rPr>
        <w:t>（假）。对于</w:t>
      </w:r>
      <w:r>
        <w:t>x&amp;&amp;y</w:t>
      </w:r>
      <w:r>
        <w:rPr>
          <w:rFonts w:hint="eastAsia"/>
        </w:rPr>
        <w:t>（</w:t>
      </w:r>
      <w:r>
        <w:t>x||y</w:t>
      </w:r>
      <w:r>
        <w:rPr>
          <w:rFonts w:hint="eastAsia"/>
        </w:rPr>
        <w:t>）的形式，只有当表达式</w:t>
      </w:r>
      <w:r>
        <w:t>x</w:t>
      </w:r>
      <w:r>
        <w:rPr>
          <w:rFonts w:hint="eastAsia"/>
        </w:rPr>
        <w:t>的值为真（假）时，才需继续计算表达式</w:t>
      </w:r>
      <w:r>
        <w:t>y</w:t>
      </w:r>
      <w:r>
        <w:rPr>
          <w:rFonts w:hint="eastAsia"/>
        </w:rPr>
        <w:t>的值。</w:t>
      </w:r>
    </w:p>
    <w:p w:rsidR="00741EC4" w:rsidRDefault="00741EC4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2</w:t>
      </w:r>
      <w:r>
        <w:rPr>
          <w:rFonts w:hint="eastAsia"/>
          <w:b/>
          <w:bCs/>
        </w:rPr>
        <w:t>：</w:t>
      </w:r>
      <w:r>
        <w:rPr>
          <w:rFonts w:hint="eastAsia"/>
        </w:rPr>
        <w:t>输入并运行以下程序，分析程序的运行结果。</w:t>
      </w:r>
    </w:p>
    <w:p w:rsidR="00741EC4" w:rsidRDefault="00741EC4">
      <w:pPr>
        <w:jc w:val="left"/>
      </w:pPr>
      <w:r>
        <w:t>#include&lt;iostream.h&gt;</w:t>
      </w:r>
    </w:p>
    <w:p w:rsidR="00741EC4" w:rsidRDefault="00741EC4">
      <w:pPr>
        <w:jc w:val="left"/>
      </w:pPr>
      <w:r>
        <w:t>void main()</w:t>
      </w:r>
    </w:p>
    <w:p w:rsidR="00741EC4" w:rsidRDefault="00741EC4">
      <w:pPr>
        <w:jc w:val="left"/>
      </w:pPr>
      <w:r>
        <w:t>{</w:t>
      </w:r>
    </w:p>
    <w:p w:rsidR="00741EC4" w:rsidRDefault="00741EC4">
      <w:pPr>
        <w:jc w:val="left"/>
      </w:pPr>
      <w:r>
        <w:t>int a,b;</w:t>
      </w:r>
    </w:p>
    <w:p w:rsidR="00741EC4" w:rsidRDefault="00741EC4">
      <w:pPr>
        <w:jc w:val="left"/>
      </w:pPr>
      <w:r>
        <w:t>cin&gt;&gt;a&gt;&gt;b;</w:t>
      </w:r>
    </w:p>
    <w:p w:rsidR="00741EC4" w:rsidRDefault="00741EC4">
      <w:pPr>
        <w:jc w:val="left"/>
      </w:pPr>
      <w:r>
        <w:t>if(a&gt;b) cout&lt;&lt;a&lt;&lt;endl;</w:t>
      </w:r>
    </w:p>
    <w:p w:rsidR="00741EC4" w:rsidRDefault="00741EC4">
      <w:pPr>
        <w:jc w:val="left"/>
      </w:pPr>
      <w:r>
        <w:t>else cout&lt;&lt;b&lt;&lt;endl;</w:t>
      </w:r>
    </w:p>
    <w:p w:rsidR="00741EC4" w:rsidRDefault="00741EC4">
      <w:pPr>
        <w:jc w:val="left"/>
      </w:pPr>
      <w:r>
        <w:t>}</w:t>
      </w:r>
    </w:p>
    <w:p w:rsidR="00741EC4" w:rsidRDefault="00741EC4">
      <w:pPr>
        <w:jc w:val="left"/>
      </w:pPr>
      <w:r>
        <w:rPr>
          <w:rFonts w:hint="eastAsia"/>
        </w:rPr>
        <w:t>分析：</w:t>
      </w:r>
    </w:p>
    <w:p w:rsidR="00741EC4" w:rsidRDefault="00741EC4">
      <w:pPr>
        <w:numPr>
          <w:ilvl w:val="0"/>
          <w:numId w:val="3"/>
        </w:numPr>
        <w:jc w:val="left"/>
      </w:pPr>
      <w:r>
        <w:rPr>
          <w:rFonts w:hint="eastAsia"/>
        </w:rPr>
        <w:t>该程序实现求两个数中的最大数，并输出。</w:t>
      </w:r>
    </w:p>
    <w:p w:rsidR="00741EC4" w:rsidRDefault="00741EC4">
      <w:pPr>
        <w:numPr>
          <w:ilvl w:val="0"/>
          <w:numId w:val="3"/>
        </w:numPr>
        <w:jc w:val="left"/>
      </w:pPr>
      <w:r>
        <w:rPr>
          <w:rFonts w:hint="eastAsia"/>
        </w:rPr>
        <w:t>修改以上程序，使之能实现求三个数中的最大数。</w:t>
      </w:r>
    </w:p>
    <w:p w:rsidR="00741EC4" w:rsidRDefault="00741EC4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3</w:t>
      </w:r>
      <w:r>
        <w:rPr>
          <w:rFonts w:hint="eastAsia"/>
          <w:b/>
          <w:bCs/>
        </w:rPr>
        <w:t>：</w:t>
      </w:r>
      <w:r>
        <w:rPr>
          <w:rFonts w:hint="eastAsia"/>
        </w:rPr>
        <w:t>程序实现求分段函数的值，完成程序并填空。</w:t>
      </w:r>
    </w:p>
    <w:p w:rsidR="00741EC4" w:rsidRDefault="00741EC4">
      <w:pPr>
        <w:jc w:val="left"/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margin-left:68.55pt;margin-top:.6pt;width:10.5pt;height:50.25pt;z-index:251658240" o:gfxdata="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0W50y1QAAAAkBAAAPAAAAAAAAAAEA&#10;IAAAACIAAABkcnMvZG93bnJldi54bWxQSwECFAAUAAAACACHTuJA3gDkjNkBAAB1AwAADgAAAAAA&#10;AAABACAAAAAkAQAAZHJzL2Uyb0RvYy54bWxQSwUGAAAAAAYABgBZAQAAbwUAAAAA&#10;" adj="376" strokecolor="#5b9bd5" strokeweight=".5pt">
            <v:stroke joinstyle="miter"/>
          </v:shape>
        </w:pict>
      </w:r>
      <w:r>
        <w:t xml:space="preserve">               2*x    x&lt;=-10</w:t>
      </w:r>
    </w:p>
    <w:p w:rsidR="00741EC4" w:rsidRDefault="00741EC4">
      <w:pPr>
        <w:jc w:val="left"/>
      </w:pPr>
      <w:r>
        <w:t xml:space="preserve">          y=   2+x    -10&lt;x&lt;10    </w:t>
      </w:r>
    </w:p>
    <w:p w:rsidR="00741EC4" w:rsidRDefault="00741EC4">
      <w:pPr>
        <w:jc w:val="left"/>
      </w:pPr>
      <w:r>
        <w:rPr>
          <w:b/>
          <w:bCs/>
        </w:rPr>
        <w:t xml:space="preserve">               </w:t>
      </w:r>
      <w:r>
        <w:t>x-2    0&lt;x&lt;=10</w:t>
      </w:r>
    </w:p>
    <w:p w:rsidR="00741EC4" w:rsidRDefault="00741EC4">
      <w:pPr>
        <w:jc w:val="left"/>
        <w:rPr>
          <w:b/>
          <w:bCs/>
        </w:rPr>
      </w:pPr>
      <w:r>
        <w:rPr>
          <w:b/>
          <w:bCs/>
        </w:rPr>
        <w:t xml:space="preserve">               </w:t>
      </w:r>
      <w:r>
        <w:t>X/10   x&gt;10</w:t>
      </w:r>
    </w:p>
    <w:p w:rsidR="00741EC4" w:rsidRDefault="00741EC4"/>
    <w:p w:rsidR="00741EC4" w:rsidRDefault="00741EC4">
      <w:r>
        <w:t>#include&lt;iostream.h&gt;</w:t>
      </w:r>
    </w:p>
    <w:p w:rsidR="00741EC4" w:rsidRDefault="00741EC4">
      <w:r>
        <w:t>#include&lt;iomanip.h&gt;</w:t>
      </w:r>
    </w:p>
    <w:p w:rsidR="00741EC4" w:rsidRDefault="00741EC4">
      <w:r>
        <w:t>void main()</w:t>
      </w:r>
    </w:p>
    <w:p w:rsidR="00741EC4" w:rsidRDefault="00741EC4">
      <w:r>
        <w:t>{</w:t>
      </w:r>
    </w:p>
    <w:p w:rsidR="00741EC4" w:rsidRDefault="00741EC4">
      <w:r>
        <w:t>float x,y;</w:t>
      </w:r>
    </w:p>
    <w:p w:rsidR="00741EC4" w:rsidRDefault="00741EC4">
      <w:r>
        <w:t>cin&gt;&gt;x;</w:t>
      </w:r>
    </w:p>
    <w:p w:rsidR="00741EC4" w:rsidRDefault="00741EC4">
      <w:r>
        <w:t>if(x&lt;=-10)</w:t>
      </w:r>
    </w:p>
    <w:p w:rsidR="00741EC4" w:rsidRDefault="00741EC4">
      <w:pPr>
        <w:ind w:firstLine="420"/>
      </w:pPr>
      <w:r>
        <w:t>y=2*x;</w:t>
      </w:r>
    </w:p>
    <w:p w:rsidR="00741EC4" w:rsidRDefault="00741EC4">
      <w:r>
        <w:t>else</w:t>
      </w:r>
    </w:p>
    <w:p w:rsidR="00741EC4" w:rsidRDefault="00741EC4">
      <w:r>
        <w:t xml:space="preserve">   if(x&lt;=0)</w:t>
      </w:r>
    </w:p>
    <w:p w:rsidR="00741EC4" w:rsidRDefault="00741EC4">
      <w:r>
        <w:t xml:space="preserve">      y=2+x;</w:t>
      </w:r>
    </w:p>
    <w:p w:rsidR="00741EC4" w:rsidRDefault="00741EC4">
      <w:r>
        <w:t xml:space="preserve">   else</w:t>
      </w:r>
    </w:p>
    <w:p w:rsidR="00741EC4" w:rsidRDefault="00741EC4">
      <w:r>
        <w:t xml:space="preserve">       if(x&lt;=10)</w:t>
      </w:r>
    </w:p>
    <w:p w:rsidR="00741EC4" w:rsidRDefault="00741EC4">
      <w:r>
        <w:t xml:space="preserve">          y=x-2;</w:t>
      </w:r>
    </w:p>
    <w:p w:rsidR="00741EC4" w:rsidRDefault="00741EC4">
      <w:r>
        <w:t xml:space="preserve">       else</w:t>
      </w:r>
    </w:p>
    <w:p w:rsidR="00741EC4" w:rsidRDefault="00741EC4">
      <w:r>
        <w:t xml:space="preserve">          y=x/10;</w:t>
      </w:r>
    </w:p>
    <w:p w:rsidR="00741EC4" w:rsidRDefault="00741EC4">
      <w:r>
        <w:t>cout&lt;&lt;setiosflags(ios::showpoint)&lt;&lt;”x=”&lt;&lt;x&lt;&lt;”,”&lt;&lt;”y=”&lt;&lt;y&lt;&lt;endl;</w:t>
      </w:r>
    </w:p>
    <w:p w:rsidR="00741EC4" w:rsidRDefault="00741EC4">
      <w:r>
        <w:t>}</w:t>
      </w:r>
    </w:p>
    <w:p w:rsidR="00741EC4" w:rsidRDefault="00741EC4">
      <w:r>
        <w:rPr>
          <w:rFonts w:hint="eastAsia"/>
        </w:rPr>
        <w:t>分析：</w:t>
      </w:r>
    </w:p>
    <w:p w:rsidR="00741EC4" w:rsidRDefault="00741EC4">
      <w:pPr>
        <w:numPr>
          <w:ilvl w:val="0"/>
          <w:numId w:val="4"/>
        </w:numPr>
      </w:pPr>
      <w:r>
        <w:rPr>
          <w:rFonts w:hint="eastAsia"/>
        </w:rPr>
        <w:t>编写程序实现：输入一个整数并赋给</w:t>
      </w:r>
      <w:r>
        <w:t>a</w:t>
      </w:r>
      <w:r>
        <w:rPr>
          <w:rFonts w:hint="eastAsia"/>
        </w:rPr>
        <w:t>，当</w:t>
      </w:r>
      <w:r>
        <w:t>a&gt;=90</w:t>
      </w:r>
      <w:r>
        <w:rPr>
          <w:rFonts w:hint="eastAsia"/>
        </w:rPr>
        <w:t>时，输出字符</w:t>
      </w:r>
      <w:r>
        <w:t>’A’</w:t>
      </w:r>
      <w:r>
        <w:rPr>
          <w:rFonts w:hint="eastAsia"/>
        </w:rPr>
        <w:t>；</w:t>
      </w:r>
      <w:r>
        <w:t>a&gt;=80</w:t>
      </w:r>
      <w:r>
        <w:rPr>
          <w:rFonts w:hint="eastAsia"/>
        </w:rPr>
        <w:t>时，输出字符</w:t>
      </w:r>
      <w:r>
        <w:t>’B’</w:t>
      </w:r>
      <w:r>
        <w:rPr>
          <w:rFonts w:hint="eastAsia"/>
        </w:rPr>
        <w:t>；</w:t>
      </w:r>
      <w:r>
        <w:t>a&gt;=70</w:t>
      </w:r>
      <w:r>
        <w:rPr>
          <w:rFonts w:hint="eastAsia"/>
        </w:rPr>
        <w:t>时，输出字符</w:t>
      </w:r>
      <w:r>
        <w:t>’C’</w:t>
      </w:r>
      <w:r>
        <w:rPr>
          <w:rFonts w:hint="eastAsia"/>
        </w:rPr>
        <w:t>；</w:t>
      </w:r>
      <w:r>
        <w:t>a&gt;=60</w:t>
      </w:r>
      <w:r>
        <w:rPr>
          <w:rFonts w:hint="eastAsia"/>
        </w:rPr>
        <w:t>时，输出字符</w:t>
      </w:r>
      <w:r>
        <w:t>’D’</w:t>
      </w:r>
      <w:r>
        <w:rPr>
          <w:rFonts w:hint="eastAsia"/>
        </w:rPr>
        <w:t>；</w:t>
      </w:r>
      <w:r>
        <w:t>a&lt;60</w:t>
      </w:r>
      <w:r>
        <w:rPr>
          <w:rFonts w:hint="eastAsia"/>
        </w:rPr>
        <w:t>时，输出字符</w:t>
      </w:r>
      <w:r>
        <w:t>’E’</w:t>
      </w:r>
      <w:r>
        <w:rPr>
          <w:rFonts w:hint="eastAsia"/>
        </w:rPr>
        <w:t>。</w:t>
      </w:r>
    </w:p>
    <w:p w:rsidR="00741EC4" w:rsidRDefault="00741EC4">
      <w:r>
        <w:rPr>
          <w:rFonts w:hint="eastAsia"/>
          <w:b/>
          <w:bCs/>
        </w:rPr>
        <w:t>上机题</w:t>
      </w:r>
      <w:r>
        <w:rPr>
          <w:b/>
          <w:bCs/>
        </w:rPr>
        <w:t>4</w:t>
      </w:r>
      <w:r>
        <w:rPr>
          <w:rFonts w:hint="eastAsia"/>
        </w:rPr>
        <w:t>：输入并运行以下程序，分析程序运行结果。</w:t>
      </w:r>
    </w:p>
    <w:p w:rsidR="00741EC4" w:rsidRDefault="00741EC4">
      <w:r>
        <w:t>#include&lt;iostream.h&gt;</w:t>
      </w:r>
    </w:p>
    <w:p w:rsidR="00741EC4" w:rsidRDefault="00741EC4">
      <w:r>
        <w:t>void main()</w:t>
      </w:r>
    </w:p>
    <w:p w:rsidR="00741EC4" w:rsidRDefault="00741EC4">
      <w:r>
        <w:t>{</w:t>
      </w:r>
    </w:p>
    <w:p w:rsidR="00741EC4" w:rsidRDefault="00741EC4">
      <w:r>
        <w:t>int a,b,c;</w:t>
      </w:r>
    </w:p>
    <w:p w:rsidR="00741EC4" w:rsidRDefault="00741EC4">
      <w:r>
        <w:t>cin&gt;&gt;a&gt;&gt;b&gt;&gt;c;</w:t>
      </w:r>
    </w:p>
    <w:p w:rsidR="00741EC4" w:rsidRDefault="00741EC4">
      <w:r>
        <w:t>switch(a)</w:t>
      </w:r>
    </w:p>
    <w:p w:rsidR="00741EC4" w:rsidRDefault="00741EC4">
      <w:pPr>
        <w:ind w:firstLineChars="100" w:firstLine="210"/>
      </w:pPr>
      <w:r>
        <w:t>{</w:t>
      </w:r>
    </w:p>
    <w:p w:rsidR="00741EC4" w:rsidRDefault="00741EC4">
      <w:pPr>
        <w:ind w:firstLineChars="200" w:firstLine="420"/>
      </w:pPr>
      <w:r>
        <w:t>case1:</w:t>
      </w:r>
    </w:p>
    <w:p w:rsidR="00741EC4" w:rsidRDefault="00741EC4">
      <w:pPr>
        <w:ind w:firstLineChars="200" w:firstLine="420"/>
      </w:pPr>
      <w:r>
        <w:t>case2:</w:t>
      </w:r>
    </w:p>
    <w:p w:rsidR="00741EC4" w:rsidRDefault="00741EC4">
      <w:pPr>
        <w:ind w:firstLineChars="200" w:firstLine="420"/>
      </w:pPr>
      <w:r>
        <w:t>case3:  cout&lt;&lt;b&lt;&lt;”+”&lt;&lt;c&lt;&lt;”=”&lt;&lt;b+c&lt;&lt;endl;</w:t>
      </w:r>
    </w:p>
    <w:p w:rsidR="00741EC4" w:rsidRDefault="00741EC4">
      <w:pPr>
        <w:ind w:firstLineChars="200" w:firstLine="420"/>
      </w:pPr>
      <w:r>
        <w:t>case4:  cout&lt;&lt;b&lt;&lt;”-”&lt;&lt;c&lt;&lt;”=”&lt;&lt;b-c&lt;&lt;endl;</w:t>
      </w:r>
    </w:p>
    <w:p w:rsidR="00741EC4" w:rsidRDefault="00741EC4">
      <w:pPr>
        <w:ind w:firstLineChars="200" w:firstLine="420"/>
      </w:pPr>
      <w:r>
        <w:t>case5:  cout&lt;&lt;b&lt;&lt;”*”&lt;&lt;c&lt;&lt;”=”&lt;&lt;b*c&lt;&lt;endl;break;</w:t>
      </w:r>
    </w:p>
    <w:p w:rsidR="00741EC4" w:rsidRDefault="00741EC4">
      <w:pPr>
        <w:ind w:firstLineChars="200" w:firstLine="420"/>
      </w:pPr>
      <w:r>
        <w:t>case6:  cout&lt;&lt;b&lt;&lt;”/”&lt;&lt;c&lt;&lt;”=”&lt;&lt;b/c&lt;&lt;endl;  break;</w:t>
      </w:r>
    </w:p>
    <w:p w:rsidR="00741EC4" w:rsidRDefault="00741EC4">
      <w:pPr>
        <w:ind w:firstLineChars="200" w:firstLine="420"/>
      </w:pPr>
      <w:r>
        <w:t>default: cout&lt;&lt;”a</w:t>
      </w:r>
      <w:r>
        <w:rPr>
          <w:rFonts w:hint="eastAsia"/>
        </w:rPr>
        <w:t>的值不正确！</w:t>
      </w:r>
      <w:r>
        <w:t>”&lt;&lt;endl;</w:t>
      </w:r>
    </w:p>
    <w:p w:rsidR="00741EC4" w:rsidRDefault="00741EC4">
      <w:pPr>
        <w:ind w:firstLineChars="100" w:firstLine="210"/>
      </w:pPr>
      <w:r>
        <w:t>}</w:t>
      </w:r>
    </w:p>
    <w:p w:rsidR="00741EC4" w:rsidRDefault="00741EC4">
      <w:r>
        <w:t>}</w:t>
      </w:r>
    </w:p>
    <w:p w:rsidR="00741EC4" w:rsidRDefault="00741EC4">
      <w:r>
        <w:rPr>
          <w:noProof/>
        </w:rPr>
        <w:pict>
          <v:shape id="_x0000_s1027" type="#_x0000_t87" style="position:absolute;left:0;text-align:left;margin-left:65.55pt;margin-top:15.6pt;width:10.5pt;height:50.25pt;z-index:251659264" o:gfxdata="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OTUvm1QAAAAoBAAAPAAAAAAAAAAEAIAAAACIAAABkcnMv&#10;ZG93bnJldi54bWxQSwECFAAUAAAACACHTuJAOL2ghM0BAABpAwAADgAAAAAAAAABACAAAAAkAQAA&#10;ZHJzL2Uyb0RvYy54bWxQSwUGAAAAAAYABgBZAQAAYwUAAAAA&#10;" adj="376" strokecolor="#5b9bd5" strokeweight=".5pt">
            <v:stroke joinstyle="miter"/>
          </v:shape>
        </w:pict>
      </w:r>
      <w:r>
        <w:rPr>
          <w:rFonts w:hint="eastAsia"/>
          <w:b/>
          <w:bCs/>
        </w:rPr>
        <w:t>上机题</w:t>
      </w:r>
      <w:r>
        <w:rPr>
          <w:b/>
          <w:bCs/>
        </w:rPr>
        <w:t>5</w:t>
      </w:r>
      <w:r>
        <w:rPr>
          <w:rFonts w:hint="eastAsia"/>
        </w:rPr>
        <w:t>：程序实现求分段函数的值，完成程序并填空。</w:t>
      </w:r>
    </w:p>
    <w:p w:rsidR="00741EC4" w:rsidRDefault="00741EC4">
      <w:r>
        <w:t xml:space="preserve">               x-1   -5&lt;x&lt;0</w:t>
      </w:r>
    </w:p>
    <w:p w:rsidR="00741EC4" w:rsidRDefault="00741EC4">
      <w:r>
        <w:t xml:space="preserve">         y=    x     x=0</w:t>
      </w:r>
    </w:p>
    <w:p w:rsidR="00741EC4" w:rsidRDefault="00741EC4">
      <w:r>
        <w:t xml:space="preserve">               x+1   0&lt;x&lt;8</w:t>
      </w:r>
    </w:p>
    <w:p w:rsidR="00741EC4" w:rsidRDefault="00741EC4"/>
    <w:p w:rsidR="00741EC4" w:rsidRDefault="00741EC4">
      <w:r>
        <w:t>#include&lt;iostream.h&gt;</w:t>
      </w:r>
    </w:p>
    <w:p w:rsidR="00741EC4" w:rsidRDefault="00741EC4">
      <w:r>
        <w:t>#include&lt;iomanip.h&gt;</w:t>
      </w:r>
    </w:p>
    <w:p w:rsidR="00741EC4" w:rsidRDefault="00741EC4">
      <w:r>
        <w:t>void main()</w:t>
      </w:r>
    </w:p>
    <w:p w:rsidR="00741EC4" w:rsidRDefault="00741EC4">
      <w:r>
        <w:t>{</w:t>
      </w:r>
    </w:p>
    <w:p w:rsidR="00741EC4" w:rsidRDefault="00741EC4">
      <w:r>
        <w:t>float x,y;</w:t>
      </w:r>
    </w:p>
    <w:p w:rsidR="00741EC4" w:rsidRDefault="00741EC4">
      <w:r>
        <w:t>int grade=0,flag=0;</w:t>
      </w:r>
    </w:p>
    <w:p w:rsidR="00741EC4" w:rsidRDefault="00741EC4">
      <w:r>
        <w:t>cin&gt;&gt;x;</w:t>
      </w:r>
    </w:p>
    <w:p w:rsidR="00741EC4" w:rsidRDefault="00741EC4">
      <w:r>
        <w:t>if(x&gt;-5&amp;&amp;x&lt;0) grade=1;</w:t>
      </w:r>
    </w:p>
    <w:p w:rsidR="00741EC4" w:rsidRDefault="00741EC4">
      <w:r>
        <w:t>if(x==0)  grade=2;</w:t>
      </w:r>
    </w:p>
    <w:p w:rsidR="00741EC4" w:rsidRDefault="00741EC4">
      <w:r>
        <w:t>if(x&gt;0&amp;&amp;x&lt;8)  grade=3;</w:t>
      </w:r>
    </w:p>
    <w:p w:rsidR="00741EC4" w:rsidRDefault="00741EC4">
      <w:r>
        <w:t>switch(grade)</w:t>
      </w:r>
    </w:p>
    <w:p w:rsidR="00741EC4" w:rsidRDefault="00741EC4">
      <w:r>
        <w:t xml:space="preserve">  {</w:t>
      </w:r>
    </w:p>
    <w:p w:rsidR="00741EC4" w:rsidRDefault="00741EC4">
      <w:r>
        <w:t xml:space="preserve">      case1:y=x-1;break;</w:t>
      </w:r>
    </w:p>
    <w:p w:rsidR="00741EC4" w:rsidRDefault="00741EC4">
      <w:r>
        <w:t xml:space="preserve">      case2:y=x;break;</w:t>
      </w:r>
    </w:p>
    <w:p w:rsidR="00741EC4" w:rsidRDefault="00741EC4">
      <w:r>
        <w:t xml:space="preserve">      case3:y=x+1;break;</w:t>
      </w:r>
    </w:p>
    <w:p w:rsidR="00741EC4" w:rsidRDefault="00741EC4">
      <w:r>
        <w:t xml:space="preserve">      default:cout&lt;&lt;”x</w:t>
      </w:r>
      <w:r>
        <w:rPr>
          <w:rFonts w:hint="eastAsia"/>
        </w:rPr>
        <w:t>的值超出范围</w:t>
      </w:r>
      <w:r>
        <w:t>”&lt;&lt;endl;flag=1;</w:t>
      </w:r>
    </w:p>
    <w:p w:rsidR="00741EC4" w:rsidRDefault="00741EC4">
      <w:r>
        <w:t xml:space="preserve">   }</w:t>
      </w:r>
    </w:p>
    <w:p w:rsidR="00741EC4" w:rsidRDefault="00741EC4">
      <w:r>
        <w:t xml:space="preserve">   if(!flag)</w:t>
      </w:r>
    </w:p>
    <w:p w:rsidR="00741EC4" w:rsidRDefault="00741EC4">
      <w:r>
        <w:t xml:space="preserve">      cout&lt;&lt;setiosflags(ios::showpoint)&lt;&lt;”x=”&lt;&lt;x&lt;&lt;”,”&lt;&lt;”y=”&lt;&lt;y&lt;&lt;endl;</w:t>
      </w:r>
    </w:p>
    <w:p w:rsidR="00741EC4" w:rsidRDefault="00741EC4">
      <w:r>
        <w:t>}</w:t>
      </w:r>
    </w:p>
    <w:p w:rsidR="00741EC4" w:rsidRDefault="00741EC4">
      <w:r>
        <w:rPr>
          <w:rFonts w:hint="eastAsia"/>
        </w:rPr>
        <w:t>分析：</w:t>
      </w:r>
    </w:p>
    <w:p w:rsidR="00741EC4" w:rsidRDefault="00741EC4">
      <w:pPr>
        <w:ind w:firstLine="420"/>
      </w:pPr>
      <w:r>
        <w:rPr>
          <w:rFonts w:hint="eastAsia"/>
        </w:rPr>
        <w:t>此题中直接使用</w:t>
      </w:r>
      <w:r>
        <w:t>switch</w:t>
      </w:r>
      <w:r>
        <w:rPr>
          <w:rFonts w:hint="eastAsia"/>
        </w:rPr>
        <w:t>语句，会造成</w:t>
      </w:r>
      <w:r>
        <w:t>grade</w:t>
      </w:r>
      <w:r>
        <w:rPr>
          <w:rFonts w:hint="eastAsia"/>
        </w:rPr>
        <w:t>的值不好确定，所以要在</w:t>
      </w:r>
      <w:r>
        <w:t>switch</w:t>
      </w:r>
      <w:r>
        <w:rPr>
          <w:rFonts w:hint="eastAsia"/>
        </w:rPr>
        <w:t>语句前加一段</w:t>
      </w:r>
      <w:r>
        <w:t>if</w:t>
      </w:r>
      <w:r>
        <w:rPr>
          <w:rFonts w:hint="eastAsia"/>
        </w:rPr>
        <w:t>语句，用来确定</w:t>
      </w:r>
      <w:r>
        <w:t>grade</w:t>
      </w:r>
      <w:r>
        <w:rPr>
          <w:rFonts w:hint="eastAsia"/>
        </w:rPr>
        <w:t>的值。</w:t>
      </w:r>
    </w:p>
    <w:p w:rsidR="00741EC4" w:rsidRDefault="00741EC4">
      <w:r>
        <w:rPr>
          <w:rFonts w:hint="eastAsia"/>
          <w:b/>
          <w:bCs/>
        </w:rPr>
        <w:t>上机题</w:t>
      </w:r>
      <w:r>
        <w:rPr>
          <w:b/>
          <w:bCs/>
        </w:rPr>
        <w:t>6</w:t>
      </w:r>
      <w:r>
        <w:rPr>
          <w:rFonts w:hint="eastAsia"/>
        </w:rPr>
        <w:t>：编写程序实现：从键盘输入字符，若是数字字符，则转换成数字后输出；否则，输出字符的</w:t>
      </w:r>
      <w:r>
        <w:t>ASCII</w:t>
      </w:r>
      <w:r>
        <w:rPr>
          <w:rFonts w:hint="eastAsia"/>
        </w:rPr>
        <w:t>码值。</w:t>
      </w:r>
    </w:p>
    <w:p w:rsidR="00741EC4" w:rsidRDefault="00741EC4">
      <w:r>
        <w:rPr>
          <w:rFonts w:hint="eastAsia"/>
          <w:b/>
          <w:bCs/>
        </w:rPr>
        <w:t>上机题</w:t>
      </w:r>
      <w:r>
        <w:rPr>
          <w:b/>
          <w:bCs/>
        </w:rPr>
        <w:t>7</w:t>
      </w:r>
      <w:r>
        <w:rPr>
          <w:rFonts w:hint="eastAsia"/>
        </w:rPr>
        <w:t>：编写程序实现：从键盘上输入一个年月日，要求出该天是该年的第几天（注意判断该年是否是闰年）。</w:t>
      </w:r>
    </w:p>
    <w:p w:rsidR="00741EC4" w:rsidRDefault="00741EC4"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实验心得</w:t>
      </w:r>
    </w:p>
    <w:p w:rsidR="00741EC4" w:rsidRDefault="00741EC4" w:rsidP="00B37380">
      <w:pPr>
        <w:jc w:val="left"/>
      </w:pPr>
      <w:r>
        <w:rPr>
          <w:b/>
          <w:bCs/>
        </w:rPr>
        <w:t xml:space="preserve">    </w:t>
      </w:r>
      <w:r>
        <w:rPr>
          <w:rFonts w:hint="eastAsia"/>
          <w:b/>
          <w:bCs/>
        </w:rPr>
        <w:t>通过这次实验</w:t>
      </w:r>
      <w:r>
        <w:rPr>
          <w:rFonts w:hint="eastAsia"/>
        </w:rPr>
        <w:t>掌握了</w:t>
      </w:r>
      <w:r>
        <w:t>C</w:t>
      </w:r>
      <w:r>
        <w:rPr>
          <w:rFonts w:hint="eastAsia"/>
        </w:rPr>
        <w:t>语言的关系运算符和关系表达式。掌握了逻辑运算符和逻辑表达式，学会表示逻辑值的方法。熟练掌握了条件语句和多分支语句，学习选择结构程序设计的方法及应用。</w:t>
      </w:r>
    </w:p>
    <w:p w:rsidR="00741EC4" w:rsidRPr="00B37380" w:rsidRDefault="00741EC4">
      <w:pPr>
        <w:rPr>
          <w:b/>
          <w:bCs/>
        </w:rPr>
      </w:pPr>
    </w:p>
    <w:sectPr w:rsidR="00741EC4" w:rsidRPr="00B37380" w:rsidSect="008E2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E8684"/>
    <w:multiLevelType w:val="singleLevel"/>
    <w:tmpl w:val="59BE8684"/>
    <w:lvl w:ilvl="0">
      <w:start w:val="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">
    <w:nsid w:val="59F08375"/>
    <w:multiLevelType w:val="singleLevel"/>
    <w:tmpl w:val="59F08375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2">
    <w:nsid w:val="59F084C9"/>
    <w:multiLevelType w:val="singleLevel"/>
    <w:tmpl w:val="59F084C9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3">
    <w:nsid w:val="59F087AF"/>
    <w:multiLevelType w:val="singleLevel"/>
    <w:tmpl w:val="59F087AF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4">
    <w:nsid w:val="59F08ACC"/>
    <w:multiLevelType w:val="singleLevel"/>
    <w:tmpl w:val="59F08ACC"/>
    <w:lvl w:ilvl="0">
      <w:start w:val="3"/>
      <w:numFmt w:val="chineseCounting"/>
      <w:suff w:val="nothing"/>
      <w:lvlText w:val="%1、"/>
      <w:lvlJc w:val="left"/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7EBD5DE0"/>
    <w:rsid w:val="0005688D"/>
    <w:rsid w:val="00741EC4"/>
    <w:rsid w:val="008E2BB8"/>
    <w:rsid w:val="00A85CB2"/>
    <w:rsid w:val="00B37380"/>
    <w:rsid w:val="41B354BB"/>
    <w:rsid w:val="7EBD5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BB8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842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3</Pages>
  <Words>320</Words>
  <Characters>1824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hasee</cp:lastModifiedBy>
  <cp:revision>2</cp:revision>
  <dcterms:created xsi:type="dcterms:W3CDTF">2017-10-25T12:13:00Z</dcterms:created>
  <dcterms:modified xsi:type="dcterms:W3CDTF">2017-12-17T14:30:00Z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