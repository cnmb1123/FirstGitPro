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C9" w:rsidRDefault="007836C9">
      <w:pPr>
        <w:jc w:val="center"/>
      </w:pPr>
      <w:r>
        <w:rPr>
          <w:rFonts w:hint="eastAsia"/>
        </w:rPr>
        <w:t>实验一：熟悉</w:t>
      </w:r>
      <w:r>
        <w:t>C</w:t>
      </w:r>
      <w:r>
        <w:rPr>
          <w:rFonts w:hint="eastAsia"/>
        </w:rPr>
        <w:t>语言程序开发环境</w:t>
      </w:r>
    </w:p>
    <w:p w:rsidR="007836C9" w:rsidRDefault="007836C9">
      <w:pPr>
        <w:jc w:val="left"/>
      </w:pPr>
      <w:r>
        <w:t xml:space="preserve"> </w:t>
      </w:r>
      <w:r>
        <w:rPr>
          <w:rFonts w:hint="eastAsia"/>
        </w:rPr>
        <w:t>姓名：杨翔</w:t>
      </w:r>
      <w:r>
        <w:t xml:space="preserve"> 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7836C9" w:rsidRDefault="007836C9">
      <w:pPr>
        <w:numPr>
          <w:ilvl w:val="0"/>
          <w:numId w:val="1"/>
        </w:numPr>
        <w:jc w:val="left"/>
      </w:pPr>
      <w:r>
        <w:rPr>
          <w:rFonts w:hint="eastAsia"/>
        </w:rPr>
        <w:t>实验目的与要求：</w:t>
      </w:r>
    </w:p>
    <w:p w:rsidR="007836C9" w:rsidRDefault="007836C9">
      <w:pPr>
        <w:ind w:firstLine="420"/>
        <w:jc w:val="left"/>
      </w:pPr>
      <w:r>
        <w:t>1.</w:t>
      </w:r>
      <w:r>
        <w:rPr>
          <w:rFonts w:hint="eastAsia"/>
        </w:rPr>
        <w:t>熟悉</w:t>
      </w:r>
      <w:r>
        <w:t>C</w:t>
      </w:r>
      <w:r>
        <w:rPr>
          <w:rFonts w:hint="eastAsia"/>
        </w:rPr>
        <w:t>语言的编程环境</w:t>
      </w:r>
    </w:p>
    <w:p w:rsidR="007836C9" w:rsidRDefault="007836C9">
      <w:pPr>
        <w:ind w:firstLine="420"/>
        <w:jc w:val="left"/>
      </w:pPr>
      <w:r>
        <w:t>2.</w:t>
      </w:r>
      <w:r>
        <w:rPr>
          <w:rFonts w:hint="eastAsia"/>
        </w:rPr>
        <w:t>初步了解</w:t>
      </w:r>
      <w:r>
        <w:t>C</w:t>
      </w:r>
      <w:r>
        <w:rPr>
          <w:rFonts w:hint="eastAsia"/>
        </w:rPr>
        <w:t>语言基本程序设计</w:t>
      </w:r>
    </w:p>
    <w:p w:rsidR="007836C9" w:rsidRDefault="007836C9">
      <w:pPr>
        <w:ind w:firstLine="420"/>
        <w:jc w:val="left"/>
      </w:pPr>
      <w:r>
        <w:t>3.</w:t>
      </w:r>
      <w:r>
        <w:rPr>
          <w:rFonts w:hint="eastAsia"/>
        </w:rPr>
        <w:t>掌握</w:t>
      </w:r>
      <w:r>
        <w:t>C</w:t>
      </w:r>
      <w:r>
        <w:rPr>
          <w:rFonts w:hint="eastAsia"/>
        </w:rPr>
        <w:t>语言程序的结构</w:t>
      </w:r>
    </w:p>
    <w:p w:rsidR="007836C9" w:rsidRDefault="007836C9">
      <w:pPr>
        <w:ind w:firstLine="420"/>
        <w:jc w:val="left"/>
      </w:pPr>
      <w:r>
        <w:t>4.</w:t>
      </w:r>
      <w:r>
        <w:rPr>
          <w:rFonts w:hint="eastAsia"/>
        </w:rPr>
        <w:t>掌握</w:t>
      </w:r>
      <w:r>
        <w:t>C</w:t>
      </w:r>
      <w:r>
        <w:rPr>
          <w:rFonts w:hint="eastAsia"/>
        </w:rPr>
        <w:t>语言的程序书写格式</w:t>
      </w:r>
    </w:p>
    <w:p w:rsidR="007836C9" w:rsidRDefault="007836C9">
      <w:pPr>
        <w:jc w:val="left"/>
      </w:pPr>
      <w:r>
        <w:rPr>
          <w:rFonts w:hint="eastAsia"/>
        </w:rPr>
        <w:t>二、实验步骤与内容：</w:t>
      </w:r>
    </w:p>
    <w:p w:rsidR="007836C9" w:rsidRDefault="007836C9">
      <w:pPr>
        <w:ind w:firstLine="420"/>
        <w:jc w:val="left"/>
      </w:pPr>
      <w:r>
        <w:rPr>
          <w:rFonts w:hint="eastAsia"/>
        </w:rPr>
        <w:t>上机题</w:t>
      </w:r>
      <w:r>
        <w:t>1</w:t>
      </w:r>
      <w:r>
        <w:rPr>
          <w:rFonts w:hint="eastAsia"/>
        </w:rPr>
        <w:t>：建立第一个</w:t>
      </w:r>
      <w:r>
        <w:t>C++</w:t>
      </w:r>
      <w:r>
        <w:rPr>
          <w:rFonts w:hint="eastAsia"/>
        </w:rPr>
        <w:t>源程序。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准备工作：首先在</w:t>
      </w:r>
      <w:r>
        <w:t>D</w:t>
      </w:r>
      <w:r>
        <w:rPr>
          <w:rFonts w:hint="eastAsia"/>
        </w:rPr>
        <w:t>盘建立一个文件夹“自己的学号”，如：</w:t>
      </w:r>
      <w:r>
        <w:t>115040100419</w:t>
      </w:r>
      <w:r>
        <w:rPr>
          <w:rFonts w:hint="eastAsia"/>
        </w:rPr>
        <w:t>，用来存放所建立的文件。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操作步骤：</w:t>
      </w:r>
    </w:p>
    <w:p w:rsidR="007836C9" w:rsidRDefault="007836C9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启动</w:t>
      </w:r>
      <w:r>
        <w:t>Visual C++6.0,</w:t>
      </w:r>
      <w:r>
        <w:rPr>
          <w:rFonts w:hint="eastAsia"/>
        </w:rPr>
        <w:t>并建立一个源程序文件</w:t>
      </w:r>
    </w:p>
    <w:p w:rsidR="007836C9" w:rsidRDefault="007836C9">
      <w:pPr>
        <w:jc w:val="left"/>
      </w:pPr>
      <w:r>
        <w:t xml:space="preserve">     </w:t>
      </w:r>
      <w:r>
        <w:rPr>
          <w:rFonts w:hint="eastAsia"/>
        </w:rPr>
        <w:t>假设</w:t>
      </w:r>
      <w:r>
        <w:t>Visual C++6.0</w:t>
      </w:r>
      <w:r>
        <w:rPr>
          <w:rFonts w:hint="eastAsia"/>
        </w:rPr>
        <w:t>系统安装在</w:t>
      </w:r>
      <w:r>
        <w:t>C</w:t>
      </w:r>
      <w:r>
        <w:rPr>
          <w:rFonts w:hint="eastAsia"/>
        </w:rPr>
        <w:t>盘的</w:t>
      </w:r>
      <w:r>
        <w:t xml:space="preserve">Program Files </w:t>
      </w:r>
      <w:r>
        <w:rPr>
          <w:rFonts w:hint="eastAsia"/>
        </w:rPr>
        <w:t>文件夹中，找到“</w:t>
      </w:r>
      <w:r>
        <w:t>MSDEV.EXE</w:t>
      </w:r>
      <w:r>
        <w:rPr>
          <w:rFonts w:hint="eastAsia"/>
        </w:rPr>
        <w:t>”（</w:t>
      </w:r>
      <w:r>
        <w:t>C:\Program Files\Microsoft Visual Studio\Common\MSDev98\Bin\MSDEV.EXE</w:t>
      </w:r>
      <w:r>
        <w:rPr>
          <w:rFonts w:hint="eastAsia"/>
        </w:rPr>
        <w:t>）文件，双击即可进入</w:t>
      </w:r>
      <w:r>
        <w:t>Visual C++6.0</w:t>
      </w:r>
      <w:r>
        <w:rPr>
          <w:rFonts w:hint="eastAsia"/>
        </w:rPr>
        <w:t>集成开发环境。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）通过键盘输入以下程序内容：</w:t>
      </w:r>
    </w:p>
    <w:p w:rsidR="007836C9" w:rsidRDefault="007836C9">
      <w:pPr>
        <w:ind w:firstLine="420"/>
        <w:jc w:val="left"/>
      </w:pPr>
      <w:r>
        <w:t>Void main( )</w:t>
      </w:r>
    </w:p>
    <w:p w:rsidR="007836C9" w:rsidRDefault="007836C9">
      <w:pPr>
        <w:ind w:firstLine="420"/>
        <w:jc w:val="left"/>
      </w:pPr>
      <w:r>
        <w:t>{</w:t>
      </w:r>
    </w:p>
    <w:p w:rsidR="007836C9" w:rsidRDefault="007836C9">
      <w:pPr>
        <w:ind w:firstLine="420"/>
        <w:jc w:val="left"/>
      </w:pPr>
      <w:r>
        <w:t>Int a,b,c;</w:t>
      </w:r>
    </w:p>
    <w:p w:rsidR="007836C9" w:rsidRDefault="007836C9">
      <w:pPr>
        <w:ind w:firstLine="420"/>
        <w:jc w:val="left"/>
      </w:pPr>
      <w:r>
        <w:t>A=10,b=5;</w:t>
      </w:r>
    </w:p>
    <w:p w:rsidR="007836C9" w:rsidRDefault="007836C9">
      <w:pPr>
        <w:ind w:firstLine="420"/>
        <w:jc w:val="left"/>
      </w:pPr>
      <w:r>
        <w:t>C=a+b</w:t>
      </w:r>
    </w:p>
    <w:p w:rsidR="007836C9" w:rsidRDefault="007836C9">
      <w:pPr>
        <w:ind w:firstLine="420"/>
        <w:jc w:val="left"/>
      </w:pPr>
      <w:r>
        <w:t>cout&lt;&lt;”c=”&lt;&lt;c&lt;&lt;endl;</w:t>
      </w:r>
    </w:p>
    <w:p w:rsidR="007836C9" w:rsidRDefault="007836C9">
      <w:pPr>
        <w:ind w:firstLine="420"/>
        <w:jc w:val="left"/>
      </w:pPr>
      <w:r>
        <w:t>}</w:t>
      </w:r>
    </w:p>
    <w:p w:rsidR="007836C9" w:rsidRDefault="007836C9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编译程序</w:t>
      </w:r>
    </w:p>
    <w:p w:rsidR="007836C9" w:rsidRDefault="007836C9">
      <w:pPr>
        <w:jc w:val="left"/>
      </w:pPr>
      <w:r>
        <w:t xml:space="preserve">     </w:t>
      </w:r>
      <w:r>
        <w:rPr>
          <w:rFonts w:hint="eastAsia"/>
        </w:rPr>
        <w:t>直接按</w:t>
      </w:r>
      <w:r>
        <w:t>Ctrl+F7</w:t>
      </w:r>
      <w:r>
        <w:rPr>
          <w:rFonts w:hint="eastAsia"/>
        </w:rPr>
        <w:t>键，或者选择“</w:t>
      </w:r>
      <w:r>
        <w:t>Compile</w:t>
      </w:r>
      <w:r>
        <w:rPr>
          <w:rFonts w:hint="eastAsia"/>
        </w:rPr>
        <w:t>”命令即可对当前编辑的源程序进行编译。若编译时产生警告</w:t>
      </w:r>
      <w:r>
        <w:t>Warning</w:t>
      </w:r>
      <w:r>
        <w:rPr>
          <w:rFonts w:hint="eastAsia"/>
        </w:rPr>
        <w:t>或出错信息</w:t>
      </w:r>
      <w:r>
        <w:t>Error ,</w:t>
      </w:r>
      <w:r>
        <w:rPr>
          <w:rFonts w:hint="eastAsia"/>
        </w:rPr>
        <w:t>在信息输出窗口中向上滚动会显示详细的警告或出错信息，双击第一条</w:t>
      </w:r>
      <w:r>
        <w:t>error</w:t>
      </w:r>
      <w:r>
        <w:rPr>
          <w:rFonts w:hint="eastAsia"/>
        </w:rPr>
        <w:t>信息，在代码的左侧会有相应的指示箭头出现。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）修改源程序，纠正错误</w:t>
      </w:r>
    </w:p>
    <w:p w:rsidR="007836C9" w:rsidRDefault="007836C9">
      <w:pPr>
        <w:ind w:firstLine="420"/>
        <w:jc w:val="left"/>
      </w:pPr>
      <w:r>
        <w:rPr>
          <w:rFonts w:hint="eastAsia"/>
        </w:rPr>
        <w:t>根据提示信息得知</w:t>
      </w:r>
      <w:r>
        <w:t xml:space="preserve"> cout </w:t>
      </w:r>
      <w:r>
        <w:rPr>
          <w:rFonts w:hint="eastAsia"/>
        </w:rPr>
        <w:t>的语句非法，将光标移到程序顶部，插入一行“</w:t>
      </w:r>
      <w:r>
        <w:t>#include&lt;iostream.h&gt;</w:t>
      </w:r>
      <w:r>
        <w:rPr>
          <w:rFonts w:hint="eastAsia"/>
        </w:rPr>
        <w:t>”</w:t>
      </w:r>
    </w:p>
    <w:p w:rsidR="007836C9" w:rsidRDefault="007836C9">
      <w:pPr>
        <w:ind w:firstLine="420"/>
        <w:jc w:val="left"/>
      </w:pPr>
      <w:r>
        <w:rPr>
          <w:rFonts w:hint="eastAsia"/>
        </w:rPr>
        <w:t>根据提示信息得知，程序中还有一处错误，即</w:t>
      </w:r>
      <w:r>
        <w:t xml:space="preserve">cout </w:t>
      </w:r>
      <w:r>
        <w:rPr>
          <w:rFonts w:hint="eastAsia"/>
        </w:rPr>
        <w:t>语句之前缺少一个“；”，将“；”加上后在翻译，这样程序中已没有错误。</w:t>
      </w:r>
    </w:p>
    <w:p w:rsidR="007836C9" w:rsidRDefault="007836C9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运行程序</w:t>
      </w:r>
    </w:p>
    <w:p w:rsidR="007836C9" w:rsidRDefault="007836C9">
      <w:pPr>
        <w:jc w:val="left"/>
      </w:pPr>
      <w:r>
        <w:t xml:space="preserve">     </w:t>
      </w:r>
      <w:r>
        <w:rPr>
          <w:rFonts w:hint="eastAsia"/>
        </w:rPr>
        <w:t>源程序经编译成功后，按下</w:t>
      </w:r>
      <w:r>
        <w:t xml:space="preserve">Ctrl+F5 </w:t>
      </w:r>
      <w:r>
        <w:rPr>
          <w:rFonts w:hint="eastAsia"/>
        </w:rPr>
        <w:t>键或选择“组件｜执行”命令即可运行。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）查看结果</w:t>
      </w:r>
    </w:p>
    <w:p w:rsidR="007836C9" w:rsidRDefault="007836C9">
      <w:pPr>
        <w:ind w:firstLine="420"/>
        <w:jc w:val="left"/>
      </w:pPr>
      <w:r>
        <w:rPr>
          <w:rFonts w:hint="eastAsia"/>
        </w:rPr>
        <w:t>程序运行后，会自动弹出一个“输入｜输出”窗口，第一行输出“</w:t>
      </w:r>
      <w:r>
        <w:t>c=15</w:t>
      </w:r>
      <w:r>
        <w:rPr>
          <w:rFonts w:hint="eastAsia"/>
        </w:rPr>
        <w:t>”第二行给出提示语句“</w:t>
      </w:r>
      <w:r>
        <w:t>Press any key to continue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这时按任意键将会关闭“输入｜输出”窗口，回到源程序编辑界面。</w:t>
      </w:r>
    </w:p>
    <w:p w:rsidR="007836C9" w:rsidRDefault="007836C9">
      <w:pPr>
        <w:jc w:val="left"/>
      </w:pPr>
    </w:p>
    <w:p w:rsidR="007836C9" w:rsidRDefault="007836C9">
      <w:pPr>
        <w:jc w:val="left"/>
      </w:pPr>
      <w:r>
        <w:rPr>
          <w:rFonts w:hint="eastAsia"/>
        </w:rPr>
        <w:t>上机课</w:t>
      </w:r>
      <w:r>
        <w:t>2</w:t>
      </w:r>
      <w:r>
        <w:rPr>
          <w:rFonts w:hint="eastAsia"/>
        </w:rPr>
        <w:t>：程序动态调试</w:t>
      </w:r>
    </w:p>
    <w:p w:rsidR="007836C9" w:rsidRDefault="007836C9">
      <w:pPr>
        <w:numPr>
          <w:ilvl w:val="0"/>
          <w:numId w:val="5"/>
        </w:numPr>
        <w:jc w:val="left"/>
      </w:pPr>
      <w:r>
        <w:rPr>
          <w:rFonts w:hint="eastAsia"/>
        </w:rPr>
        <w:t>单步执行程序</w:t>
      </w:r>
    </w:p>
    <w:p w:rsidR="007836C9" w:rsidRDefault="007836C9">
      <w:pPr>
        <w:jc w:val="left"/>
      </w:pPr>
      <w:r>
        <w:rPr>
          <w:rFonts w:hint="eastAsia"/>
        </w:rPr>
        <w:t>以下列程序为例：</w:t>
      </w:r>
    </w:p>
    <w:p w:rsidR="007836C9" w:rsidRDefault="007836C9">
      <w:pPr>
        <w:jc w:val="left"/>
      </w:pPr>
      <w:r>
        <w:t>#include”iostream.h”</w:t>
      </w:r>
    </w:p>
    <w:p w:rsidR="007836C9" w:rsidRDefault="007836C9">
      <w:pPr>
        <w:jc w:val="left"/>
      </w:pPr>
      <w:r>
        <w:t>#include”math.h”</w:t>
      </w:r>
    </w:p>
    <w:p w:rsidR="007836C9" w:rsidRDefault="007836C9">
      <w:pPr>
        <w:jc w:val="left"/>
      </w:pPr>
      <w:r>
        <w:t>Void main( )</w:t>
      </w:r>
    </w:p>
    <w:p w:rsidR="007836C9" w:rsidRDefault="007836C9">
      <w:pPr>
        <w:jc w:val="left"/>
      </w:pPr>
      <w:r>
        <w:t>{</w:t>
      </w:r>
    </w:p>
    <w:p w:rsidR="007836C9" w:rsidRDefault="007836C9">
      <w:pPr>
        <w:jc w:val="left"/>
      </w:pPr>
      <w:r>
        <w:t>Float a,b,c,s,area;</w:t>
      </w:r>
    </w:p>
    <w:p w:rsidR="007836C9" w:rsidRDefault="007836C9">
      <w:pPr>
        <w:jc w:val="left"/>
      </w:pPr>
      <w:r>
        <w:t>Cin&gt;&gt;a&gt;&gt;b&gt;&gt;c;</w:t>
      </w:r>
    </w:p>
    <w:p w:rsidR="007836C9" w:rsidRDefault="007836C9">
      <w:pPr>
        <w:jc w:val="left"/>
      </w:pPr>
      <w:r>
        <w:t>S=(a+b+c)/2;</w:t>
      </w:r>
    </w:p>
    <w:p w:rsidR="007836C9" w:rsidRDefault="007836C9">
      <w:pPr>
        <w:jc w:val="left"/>
      </w:pPr>
      <w:r>
        <w:t>area=sqrt(s*(s-a)*(s-b)*(s-c));</w:t>
      </w:r>
    </w:p>
    <w:p w:rsidR="007836C9" w:rsidRDefault="007836C9">
      <w:pPr>
        <w:jc w:val="left"/>
      </w:pPr>
      <w:r>
        <w:t>Cout&lt;&lt;”area=”&lt;&lt;area&lt;&lt;endl;</w:t>
      </w:r>
    </w:p>
    <w:p w:rsidR="007836C9" w:rsidRDefault="007836C9">
      <w:pPr>
        <w:jc w:val="left"/>
      </w:pPr>
      <w:r>
        <w:t>}</w:t>
      </w:r>
    </w:p>
    <w:p w:rsidR="007836C9" w:rsidRDefault="007836C9">
      <w:pPr>
        <w:jc w:val="left"/>
      </w:pPr>
      <w:r>
        <w:rPr>
          <w:rFonts w:hint="eastAsia"/>
        </w:rPr>
        <w:t>运行程序，输入数据：</w:t>
      </w:r>
      <w:r>
        <w:t>2.5 3.6 4.7</w:t>
      </w:r>
      <w:r>
        <w:rPr>
          <w:rFonts w:hint="eastAsia"/>
        </w:rPr>
        <w:t>↙，则输出结果为：</w:t>
      </w:r>
      <w:r>
        <w:t>area=4.44203</w:t>
      </w:r>
      <w:r>
        <w:rPr>
          <w:rFonts w:hint="eastAsia"/>
        </w:rPr>
        <w:t>（单精度浮点型数据默认输出时保留</w:t>
      </w:r>
      <w:r>
        <w:t>6</w:t>
      </w:r>
      <w:r>
        <w:rPr>
          <w:rFonts w:hint="eastAsia"/>
        </w:rPr>
        <w:t>位有效数字）。用户可采用单步执行程序方法，逐步查看程序中各变量的变化。操作步骤如下：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）按功能键</w:t>
      </w:r>
      <w:r>
        <w:t>F10</w:t>
      </w:r>
      <w:r>
        <w:rPr>
          <w:rFonts w:hint="eastAsia"/>
        </w:rPr>
        <w:t>，在源程序的主函数内第一行处，由箭头指向的位置开始执行。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）再按一次</w:t>
      </w:r>
      <w:r>
        <w:t>F10</w:t>
      </w:r>
      <w:r>
        <w:rPr>
          <w:rFonts w:hint="eastAsia"/>
        </w:rPr>
        <w:t>，亮条移到程序的第</w:t>
      </w:r>
      <w:r>
        <w:t>5</w:t>
      </w:r>
      <w:r>
        <w:rPr>
          <w:rFonts w:hint="eastAsia"/>
        </w:rPr>
        <w:t>行（第</w:t>
      </w:r>
      <w:r>
        <w:t>4</w:t>
      </w:r>
      <w:r>
        <w:rPr>
          <w:rFonts w:hint="eastAsia"/>
        </w:rPr>
        <w:t>行是对变量的定义，不是执行语句，故被跳过），但并未执行第</w:t>
      </w:r>
      <w:r>
        <w:t>5</w:t>
      </w:r>
      <w:r>
        <w:rPr>
          <w:rFonts w:hint="eastAsia"/>
        </w:rPr>
        <w:t>行，只是表明下一步要执行此行。再按一次</w:t>
      </w:r>
      <w:r>
        <w:t>F10</w:t>
      </w:r>
      <w:r>
        <w:rPr>
          <w:rFonts w:hint="eastAsia"/>
        </w:rPr>
        <w:t>键，此时执行第</w:t>
      </w:r>
      <w:r>
        <w:t>5</w:t>
      </w:r>
      <w:r>
        <w:rPr>
          <w:rFonts w:hint="eastAsia"/>
        </w:rPr>
        <w:t>行，由于该行是输入流函数语句</w:t>
      </w:r>
      <w:r>
        <w:t>cin</w:t>
      </w:r>
      <w:r>
        <w:rPr>
          <w:rFonts w:hint="eastAsia"/>
        </w:rPr>
        <w:t>，需要输入数据，因此切换到用户输入屏幕，在此输入；</w:t>
      </w:r>
      <w:r>
        <w:t>2.5 3.6 4.7</w:t>
      </w:r>
      <w:r>
        <w:rPr>
          <w:rFonts w:hint="eastAsia"/>
        </w:rPr>
        <w:t>↙。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）连续按下</w:t>
      </w:r>
      <w:r>
        <w:t>F10</w:t>
      </w:r>
      <w:r>
        <w:rPr>
          <w:rFonts w:hint="eastAsia"/>
        </w:rPr>
        <w:t>两下，此时亮条显示在第</w:t>
      </w:r>
      <w:r>
        <w:t>8</w:t>
      </w:r>
      <w:r>
        <w:rPr>
          <w:rFonts w:hint="eastAsia"/>
        </w:rPr>
        <w:t>行，表示第</w:t>
      </w:r>
      <w:r>
        <w:t>7</w:t>
      </w:r>
      <w:r>
        <w:rPr>
          <w:rFonts w:hint="eastAsia"/>
        </w:rPr>
        <w:t>行已执行，即将执行第</w:t>
      </w:r>
      <w:r>
        <w:t>8</w:t>
      </w:r>
      <w:r>
        <w:rPr>
          <w:rFonts w:hint="eastAsia"/>
        </w:rPr>
        <w:t>行程序。此时可查看变量</w:t>
      </w:r>
      <w:r>
        <w:t>a,b,c,s</w:t>
      </w:r>
      <w:r>
        <w:rPr>
          <w:rFonts w:hint="eastAsia"/>
        </w:rPr>
        <w:t>和</w:t>
      </w:r>
      <w:r>
        <w:t>area</w:t>
      </w:r>
      <w:r>
        <w:rPr>
          <w:rFonts w:hint="eastAsia"/>
        </w:rPr>
        <w:t>的值。可看到此时</w:t>
      </w:r>
      <w:r>
        <w:t>area</w:t>
      </w:r>
      <w:r>
        <w:rPr>
          <w:rFonts w:hint="eastAsia"/>
        </w:rPr>
        <w:t>的值为：</w:t>
      </w:r>
      <w:r>
        <w:t>4.44203</w:t>
      </w:r>
      <w:r>
        <w:rPr>
          <w:rFonts w:hint="eastAsia"/>
        </w:rPr>
        <w:t>。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）按</w:t>
      </w:r>
      <w:r>
        <w:t>Shift+F5</w:t>
      </w:r>
      <w:r>
        <w:rPr>
          <w:rFonts w:hint="eastAsia"/>
        </w:rPr>
        <w:t>结束程序调试。</w:t>
      </w:r>
    </w:p>
    <w:p w:rsidR="007836C9" w:rsidRDefault="007836C9">
      <w:pPr>
        <w:numPr>
          <w:ilvl w:val="0"/>
          <w:numId w:val="5"/>
        </w:numPr>
        <w:jc w:val="left"/>
      </w:pPr>
      <w:r>
        <w:rPr>
          <w:rFonts w:hint="eastAsia"/>
        </w:rPr>
        <w:t>设置断点执行程序</w:t>
      </w:r>
    </w:p>
    <w:p w:rsidR="007836C9" w:rsidRDefault="007836C9">
      <w:pPr>
        <w:jc w:val="left"/>
      </w:pPr>
      <w:r>
        <w:rPr>
          <w:rFonts w:hint="eastAsia"/>
        </w:rPr>
        <w:t>单步执行可以逐行地执行语句并查看执行后的结果，但如果遇到循环语句或程序很长，单步调试就会很繁琐。这时可用设置断点的方法，将程序分成一段一段的程序段进行调试，使程序执行到断电处暂停，用户在调试窗口观察有关变量的值，用这种方法客不断缩小查错的范围直接找出错误。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）设置断点</w:t>
      </w:r>
    </w:p>
    <w:p w:rsidR="007836C9" w:rsidRDefault="007836C9">
      <w:pPr>
        <w:ind w:firstLine="420"/>
        <w:jc w:val="left"/>
      </w:pPr>
      <w:r>
        <w:rPr>
          <w:rFonts w:hint="eastAsia"/>
        </w:rPr>
        <w:t>将光标移至第</w:t>
      </w:r>
      <w:r>
        <w:t>8</w:t>
      </w:r>
      <w:r>
        <w:rPr>
          <w:rFonts w:hint="eastAsia"/>
        </w:rPr>
        <w:t>行，按下</w:t>
      </w:r>
      <w:r>
        <w:t>F9</w:t>
      </w:r>
      <w:r>
        <w:rPr>
          <w:rFonts w:hint="eastAsia"/>
        </w:rPr>
        <w:t>键，此行行首出现红色圆点，作为断点行，如果取消断点，可再按一次</w:t>
      </w:r>
      <w:r>
        <w:t>F9</w:t>
      </w:r>
      <w:r>
        <w:rPr>
          <w:rFonts w:hint="eastAsia"/>
        </w:rPr>
        <w:t>键，红色圆点消失。</w:t>
      </w:r>
    </w:p>
    <w:p w:rsidR="007836C9" w:rsidRDefault="007836C9">
      <w:pPr>
        <w:numPr>
          <w:ilvl w:val="0"/>
          <w:numId w:val="6"/>
        </w:numPr>
        <w:ind w:firstLineChars="100" w:firstLine="210"/>
        <w:jc w:val="left"/>
      </w:pPr>
      <w:r>
        <w:rPr>
          <w:rFonts w:hint="eastAsia"/>
        </w:rPr>
        <w:t>运行程序至断点</w:t>
      </w:r>
    </w:p>
    <w:p w:rsidR="007836C9" w:rsidRDefault="007836C9">
      <w:pPr>
        <w:jc w:val="left"/>
      </w:pPr>
      <w:r>
        <w:t xml:space="preserve">   </w:t>
      </w:r>
      <w:r>
        <w:rPr>
          <w:rFonts w:hint="eastAsia"/>
        </w:rPr>
        <w:t>按下</w:t>
      </w:r>
      <w:r>
        <w:t>F5</w:t>
      </w:r>
      <w:r>
        <w:rPr>
          <w:rFonts w:hint="eastAsia"/>
        </w:rPr>
        <w:t>（</w:t>
      </w:r>
      <w:r>
        <w:t>GO</w:t>
      </w:r>
      <w:r>
        <w:rPr>
          <w:rFonts w:hint="eastAsia"/>
        </w:rPr>
        <w:t>）键，运行程序至断点处，按上面所提方式在此输入：</w:t>
      </w:r>
      <w:r>
        <w:t>2.5 3.6 4.7</w:t>
      </w:r>
      <w:r>
        <w:rPr>
          <w:rFonts w:hint="eastAsia"/>
        </w:rPr>
        <w:t>↙。按照单步执行程序中查看变量值的方法，查看各变量的值是否正确。</w:t>
      </w:r>
    </w:p>
    <w:p w:rsidR="007836C9" w:rsidRDefault="007836C9">
      <w:pPr>
        <w:numPr>
          <w:ilvl w:val="0"/>
          <w:numId w:val="7"/>
        </w:numPr>
        <w:jc w:val="left"/>
      </w:pPr>
      <w:r>
        <w:rPr>
          <w:rFonts w:hint="eastAsia"/>
        </w:rPr>
        <w:t>实验小结</w:t>
      </w:r>
    </w:p>
    <w:p w:rsidR="007836C9" w:rsidRDefault="007836C9">
      <w:pPr>
        <w:ind w:firstLine="420"/>
        <w:jc w:val="left"/>
      </w:pPr>
      <w:r>
        <w:rPr>
          <w:rFonts w:hint="eastAsia"/>
        </w:rPr>
        <w:t>通过这次的实验，我学会了如何使用</w:t>
      </w:r>
      <w:r>
        <w:t>Visual C++6.0</w:t>
      </w:r>
      <w:r>
        <w:rPr>
          <w:rFonts w:hint="eastAsia"/>
        </w:rPr>
        <w:t>，并学会建立源程序文件</w:t>
      </w:r>
    </w:p>
    <w:p w:rsidR="007836C9" w:rsidRDefault="007836C9">
      <w:pPr>
        <w:ind w:firstLine="420"/>
        <w:jc w:val="left"/>
      </w:pPr>
      <w:r>
        <w:rPr>
          <w:rFonts w:hint="eastAsia"/>
        </w:rPr>
        <w:t>学会了程序内容的格式有要注意到的地方，比如：语句之间要用“</w:t>
      </w:r>
      <w:r>
        <w:t>;</w:t>
      </w:r>
      <w:r>
        <w:rPr>
          <w:rFonts w:hint="eastAsia"/>
        </w:rPr>
        <w:t>”（英文式分号）隔开，双引号要用英文标点的“</w:t>
      </w:r>
      <w:r>
        <w:t xml:space="preserve"> ”” </w:t>
      </w:r>
      <w:r>
        <w:rPr>
          <w:rFonts w:hint="eastAsia"/>
        </w:rPr>
        <w:t>”等，还有学会和用</w:t>
      </w:r>
      <w:r>
        <w:t>Ctrl+F7</w:t>
      </w:r>
      <w:r>
        <w:rPr>
          <w:rFonts w:hint="eastAsia"/>
        </w:rPr>
        <w:t>键找出源程序的错误及警告，</w:t>
      </w:r>
    </w:p>
    <w:p w:rsidR="007836C9" w:rsidRDefault="007836C9">
      <w:pPr>
        <w:jc w:val="left"/>
      </w:pPr>
      <w:r>
        <w:rPr>
          <w:rFonts w:hint="eastAsia"/>
        </w:rPr>
        <w:t>学会了用</w:t>
      </w:r>
      <w:r>
        <w:t>Ctrl+F5</w:t>
      </w:r>
      <w:r>
        <w:rPr>
          <w:rFonts w:hint="eastAsia"/>
        </w:rPr>
        <w:t>执行命令。</w:t>
      </w:r>
    </w:p>
    <w:p w:rsidR="007836C9" w:rsidRDefault="007836C9">
      <w:pPr>
        <w:jc w:val="left"/>
      </w:pPr>
      <w:r>
        <w:t xml:space="preserve">    </w:t>
      </w:r>
      <w:r>
        <w:rPr>
          <w:rFonts w:hint="eastAsia"/>
        </w:rPr>
        <w:t>学会了如何检查错误。</w:t>
      </w:r>
    </w:p>
    <w:p w:rsidR="007836C9" w:rsidRDefault="007836C9">
      <w:pPr>
        <w:ind w:firstLine="420"/>
        <w:jc w:val="left"/>
      </w:pPr>
      <w:r>
        <w:rPr>
          <w:rFonts w:hint="eastAsia"/>
        </w:rPr>
        <w:t>学会了如何用断点检查变化值。</w:t>
      </w:r>
      <w:bookmarkStart w:id="0" w:name="_GoBack"/>
      <w:bookmarkEnd w:id="0"/>
    </w:p>
    <w:sectPr w:rsidR="007836C9" w:rsidSect="008A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87CA"/>
    <w:multiLevelType w:val="singleLevel"/>
    <w:tmpl w:val="59BE87CA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>
    <w:nsid w:val="59BE8946"/>
    <w:multiLevelType w:val="singleLevel"/>
    <w:tmpl w:val="59BE8946"/>
    <w:lvl w:ilvl="0">
      <w:start w:val="3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9BE8AED"/>
    <w:multiLevelType w:val="singleLevel"/>
    <w:tmpl w:val="59BE8AED"/>
    <w:lvl w:ilvl="0">
      <w:start w:val="5"/>
      <w:numFmt w:val="decimal"/>
      <w:suff w:val="nothing"/>
      <w:lvlText w:val="（%1）"/>
      <w:lvlJc w:val="left"/>
      <w:rPr>
        <w:rFonts w:cs="Times New Roman"/>
      </w:rPr>
    </w:lvl>
  </w:abstractNum>
  <w:abstractNum w:abstractNumId="4">
    <w:nsid w:val="59BE8C21"/>
    <w:multiLevelType w:val="singleLevel"/>
    <w:tmpl w:val="59BE8C21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9BE90A5"/>
    <w:multiLevelType w:val="singleLevel"/>
    <w:tmpl w:val="59BE90A5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AC316D1"/>
    <w:rsid w:val="002376B3"/>
    <w:rsid w:val="002443E4"/>
    <w:rsid w:val="00345C98"/>
    <w:rsid w:val="007836C9"/>
    <w:rsid w:val="008A09D0"/>
    <w:rsid w:val="00976DF8"/>
    <w:rsid w:val="00A8419F"/>
    <w:rsid w:val="00DA5A06"/>
    <w:rsid w:val="00E64A55"/>
    <w:rsid w:val="7AC31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D0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293</Words>
  <Characters>1674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3</cp:revision>
  <dcterms:created xsi:type="dcterms:W3CDTF">2017-09-17T14:04:00Z</dcterms:created>
  <dcterms:modified xsi:type="dcterms:W3CDTF">2017-12-17T14:28:00Z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